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555"/>
        <w:gridCol w:w="8160"/>
      </w:tblGrid>
      <w:tr w:rsidR="00F16B21" w14:paraId="47AD5CB8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AF9ED4" w14:textId="77777777" w:rsidR="00F16B21" w:rsidRDefault="00F16B21"/>
        </w:tc>
        <w:tc>
          <w:tcPr>
            <w:tcW w:w="8160" w:type="dxa"/>
          </w:tcPr>
          <w:p w14:paraId="646D1437" w14:textId="77777777" w:rsidR="00F16B21" w:rsidRDefault="00F16B21" w:rsidP="00F16B21">
            <w:pPr>
              <w:tabs>
                <w:tab w:val="left" w:pos="214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Minute</w:t>
            </w:r>
          </w:p>
        </w:tc>
      </w:tr>
      <w:tr w:rsidR="00F16B21" w14:paraId="4A3A9EB6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CAD768" w14:textId="77777777" w:rsidR="00F16B21" w:rsidRDefault="00F16B21">
            <w:r>
              <w:t>Date/Time:</w:t>
            </w:r>
          </w:p>
        </w:tc>
        <w:tc>
          <w:tcPr>
            <w:tcW w:w="816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21"/>
              <w:gridCol w:w="992"/>
              <w:gridCol w:w="832"/>
            </w:tblGrid>
            <w:tr w:rsidR="00F16B21" w14:paraId="27CF514C" w14:textId="77777777" w:rsidTr="00F16B21">
              <w:tc>
                <w:tcPr>
                  <w:tcW w:w="5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6A571" w14:textId="63DE40A3" w:rsidR="00F16B21" w:rsidRDefault="000C01AD">
                  <w:r>
                    <w:t>12</w:t>
                  </w:r>
                  <w:r w:rsidR="00B44BA2">
                    <w:t>/0</w:t>
                  </w:r>
                  <w:r w:rsidR="004717C4">
                    <w:t>4</w:t>
                  </w:r>
                  <w:r w:rsidR="00B44BA2">
                    <w:t>/2022 1</w:t>
                  </w:r>
                  <w:r>
                    <w:t>9</w:t>
                  </w:r>
                  <w:r w:rsidR="00B44BA2">
                    <w:t>:</w:t>
                  </w:r>
                  <w:r w:rsidR="00A56A90">
                    <w:t>0</w:t>
                  </w:r>
                  <w:r w:rsidR="00B44BA2">
                    <w:t>0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5D922" w14:textId="77777777" w:rsidR="00F16B21" w:rsidRDefault="00F16B21">
                  <w:r>
                    <w:t>Team #</w:t>
                  </w:r>
                </w:p>
              </w:tc>
              <w:tc>
                <w:tcPr>
                  <w:tcW w:w="8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7DB92" w14:textId="77777777" w:rsidR="00F16B21" w:rsidRDefault="00F16B21">
                  <w:r>
                    <w:t>C2</w:t>
                  </w:r>
                </w:p>
              </w:tc>
            </w:tr>
          </w:tbl>
          <w:p w14:paraId="576EA19B" w14:textId="77777777" w:rsidR="00F16B21" w:rsidRDefault="00F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B21" w14:paraId="49FE760B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E77912" w14:textId="77777777" w:rsidR="00F16B21" w:rsidRDefault="00F16B21">
            <w:r>
              <w:t>Present:</w:t>
            </w:r>
          </w:p>
        </w:tc>
        <w:tc>
          <w:tcPr>
            <w:tcW w:w="8160" w:type="dxa"/>
          </w:tcPr>
          <w:p w14:paraId="198A530E" w14:textId="77777777" w:rsidR="00F16B21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Thomas Le</w:t>
            </w:r>
          </w:p>
          <w:p w14:paraId="4EBCE631" w14:textId="77777777" w:rsidR="00B44BA2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Soon Lee Teo</w:t>
            </w:r>
          </w:p>
          <w:p w14:paraId="42C3A924" w14:textId="77777777" w:rsidR="004717C4" w:rsidRDefault="00B44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Cher Khor</w:t>
            </w:r>
          </w:p>
          <w:p w14:paraId="5C1C6FEB" w14:textId="508D2472" w:rsidR="000C01AD" w:rsidRDefault="000C0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Lily Zhang</w:t>
            </w:r>
          </w:p>
        </w:tc>
      </w:tr>
      <w:tr w:rsidR="00F16B21" w14:paraId="37E3F0EA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035E82" w14:textId="77777777" w:rsidR="00F16B21" w:rsidRDefault="00F16B21">
            <w:r>
              <w:t>Absent with reason:</w:t>
            </w:r>
          </w:p>
        </w:tc>
        <w:tc>
          <w:tcPr>
            <w:tcW w:w="8160" w:type="dxa"/>
          </w:tcPr>
          <w:p w14:paraId="164D8B41" w14:textId="7B934F9A" w:rsidR="00F16B21" w:rsidRDefault="00F16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B21" w14:paraId="1C6F5648" w14:textId="77777777" w:rsidTr="00A92D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E129B" w14:textId="77777777" w:rsidR="00F16B21" w:rsidRDefault="00F16B21">
            <w:r>
              <w:t>Comment</w:t>
            </w:r>
          </w:p>
        </w:tc>
        <w:tc>
          <w:tcPr>
            <w:tcW w:w="8160" w:type="dxa"/>
          </w:tcPr>
          <w:p w14:paraId="14EEE561" w14:textId="6C0388EA" w:rsidR="0000499C" w:rsidRDefault="0082195A" w:rsidP="000C0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Objective is:</w:t>
            </w:r>
          </w:p>
          <w:p w14:paraId="7E113773" w14:textId="77777777" w:rsidR="0082195A" w:rsidRDefault="0082195A" w:rsidP="000A4A1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 discussion</w:t>
            </w:r>
          </w:p>
          <w:p w14:paraId="513C96BB" w14:textId="7921287F" w:rsidR="000C01AD" w:rsidRDefault="000C01AD" w:rsidP="000A4A1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PCB design</w:t>
            </w:r>
          </w:p>
        </w:tc>
      </w:tr>
    </w:tbl>
    <w:p w14:paraId="764DD388" w14:textId="77777777" w:rsidR="00E50FCB" w:rsidRDefault="00E50FCB"/>
    <w:tbl>
      <w:tblPr>
        <w:tblStyle w:val="ListTable5Dark-Accent5"/>
        <w:tblW w:w="9690" w:type="dxa"/>
        <w:tblLook w:val="04A0" w:firstRow="1" w:lastRow="0" w:firstColumn="1" w:lastColumn="0" w:noHBand="0" w:noVBand="1"/>
      </w:tblPr>
      <w:tblGrid>
        <w:gridCol w:w="919"/>
        <w:gridCol w:w="44"/>
        <w:gridCol w:w="4252"/>
        <w:gridCol w:w="1701"/>
        <w:gridCol w:w="1418"/>
        <w:gridCol w:w="1356"/>
      </w:tblGrid>
      <w:tr w:rsidR="003B259B" w14:paraId="5A8443B5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" w:type="dxa"/>
            <w:gridSpan w:val="2"/>
          </w:tcPr>
          <w:p w14:paraId="22B8FE45" w14:textId="77777777" w:rsidR="003B259B" w:rsidRDefault="003B259B"/>
        </w:tc>
        <w:tc>
          <w:tcPr>
            <w:tcW w:w="4252" w:type="dxa"/>
          </w:tcPr>
          <w:p w14:paraId="2DFF6C44" w14:textId="77777777" w:rsidR="003B259B" w:rsidRDefault="00142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Previous Meeting Action Items:</w:t>
            </w:r>
          </w:p>
        </w:tc>
        <w:tc>
          <w:tcPr>
            <w:tcW w:w="1701" w:type="dxa"/>
          </w:tcPr>
          <w:p w14:paraId="3AE94651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23B748F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5DF35156" w14:textId="77777777" w:rsidR="003B259B" w:rsidRDefault="003B25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259B" w14:paraId="6B90C8FD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gridSpan w:val="2"/>
          </w:tcPr>
          <w:p w14:paraId="1F264D13" w14:textId="77777777" w:rsidR="003B259B" w:rsidRDefault="003B259B">
            <w:r>
              <w:t>Item #</w:t>
            </w:r>
          </w:p>
        </w:tc>
        <w:tc>
          <w:tcPr>
            <w:tcW w:w="4252" w:type="dxa"/>
            <w:shd w:val="clear" w:color="auto" w:fill="BDD6EE" w:themeFill="accent5" w:themeFillTint="66"/>
          </w:tcPr>
          <w:p w14:paraId="1B678EF9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6EE49B5B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5328D50A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6081B886" w14:textId="77777777" w:rsidR="003B259B" w:rsidRDefault="003B259B" w:rsidP="003B25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Completed (%)</w:t>
            </w:r>
          </w:p>
        </w:tc>
      </w:tr>
      <w:tr w:rsidR="00966E3F" w14:paraId="44877C80" w14:textId="77777777" w:rsidTr="00861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579BFB2" w14:textId="77777777" w:rsidR="00966E3F" w:rsidRDefault="00966E3F" w:rsidP="00861E2B">
            <w:r>
              <w:t>10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5ABC14A9" w14:textId="77777777" w:rsidR="00966E3F" w:rsidRDefault="00966E3F" w:rsidP="00861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 Integration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7C71811D" w14:textId="77777777" w:rsidR="00966E3F" w:rsidRDefault="00966E3F" w:rsidP="00861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Thomas Le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2973410E" w14:textId="77777777" w:rsidR="00966E3F" w:rsidRPr="006959B3" w:rsidRDefault="00966E3F" w:rsidP="00861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459371F4" w14:textId="77777777" w:rsidR="00966E3F" w:rsidRDefault="00966E3F" w:rsidP="0086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966E3F" w14:paraId="3B76ED9B" w14:textId="77777777" w:rsidTr="00861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CC012B1" w14:textId="77777777" w:rsidR="00966E3F" w:rsidRDefault="00966E3F" w:rsidP="00861E2B">
            <w:r>
              <w:t>11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0F99E220" w14:textId="77777777" w:rsidR="00966E3F" w:rsidRDefault="00966E3F" w:rsidP="00861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Hardware Integration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1D84A697" w14:textId="77777777" w:rsidR="00966E3F" w:rsidRDefault="00966E3F" w:rsidP="00861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04F7B4D8" w14:textId="77777777" w:rsidR="00966E3F" w:rsidRPr="006959B3" w:rsidRDefault="00966E3F" w:rsidP="00861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2DE1689C" w14:textId="77777777" w:rsidR="00966E3F" w:rsidRDefault="00966E3F" w:rsidP="00861E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966E3F" w14:paraId="3AEE4BF2" w14:textId="77777777" w:rsidTr="00861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C863158" w14:textId="77777777" w:rsidR="00966E3F" w:rsidRDefault="00966E3F" w:rsidP="00861E2B">
            <w:r>
              <w:t>12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231FD53D" w14:textId="77777777" w:rsidR="00966E3F" w:rsidRDefault="00966E3F" w:rsidP="00861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Hardware Review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17443797" w14:textId="77777777" w:rsidR="00966E3F" w:rsidRDefault="00966E3F" w:rsidP="00861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2F1558B3" w14:textId="77777777" w:rsidR="00966E3F" w:rsidRPr="006959B3" w:rsidRDefault="00966E3F" w:rsidP="00861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60F89162" w14:textId="77777777" w:rsidR="00966E3F" w:rsidRDefault="00966E3F" w:rsidP="0086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966E3F" w14:paraId="3893DF5F" w14:textId="77777777" w:rsidTr="00861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62E4599B" w14:textId="77777777" w:rsidR="00966E3F" w:rsidRDefault="00966E3F" w:rsidP="00861E2B">
            <w:r>
              <w:t>13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6D4E6F37" w14:textId="77777777" w:rsidR="00966E3F" w:rsidRDefault="00966E3F" w:rsidP="00861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 review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750D7E00" w14:textId="77777777" w:rsidR="00966E3F" w:rsidRDefault="00966E3F" w:rsidP="00861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21A7AAEE" w14:textId="77777777" w:rsidR="00966E3F" w:rsidRPr="006959B3" w:rsidRDefault="00966E3F" w:rsidP="00861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385539B6" w14:textId="77777777" w:rsidR="00966E3F" w:rsidRDefault="00966E3F" w:rsidP="00861E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966E3F" w14:paraId="711DA3AE" w14:textId="77777777" w:rsidTr="00861E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BED1AB4" w14:textId="77777777" w:rsidR="00966E3F" w:rsidRDefault="00966E3F" w:rsidP="00861E2B">
            <w:r>
              <w:t>14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72262109" w14:textId="77777777" w:rsidR="00966E3F" w:rsidRDefault="00966E3F" w:rsidP="00861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Car mounting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3BCE5892" w14:textId="77777777" w:rsidR="00966E3F" w:rsidRDefault="00966E3F" w:rsidP="00861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7628AE14" w14:textId="77777777" w:rsidR="00966E3F" w:rsidRPr="006959B3" w:rsidRDefault="00966E3F" w:rsidP="00861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11AB3BB1" w14:textId="77777777" w:rsidR="00966E3F" w:rsidRDefault="00966E3F" w:rsidP="00861E2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100%</w:t>
            </w:r>
          </w:p>
        </w:tc>
      </w:tr>
      <w:tr w:rsidR="00966E3F" w14:paraId="6FFBD7E9" w14:textId="77777777" w:rsidTr="00861E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191D34C3" w14:textId="77777777" w:rsidR="00966E3F" w:rsidRDefault="00966E3F" w:rsidP="00861E2B">
            <w:r>
              <w:t>15</w:t>
            </w:r>
          </w:p>
        </w:tc>
        <w:tc>
          <w:tcPr>
            <w:tcW w:w="4296" w:type="dxa"/>
            <w:gridSpan w:val="2"/>
            <w:shd w:val="clear" w:color="auto" w:fill="BDD6EE" w:themeFill="accent5" w:themeFillTint="66"/>
          </w:tcPr>
          <w:p w14:paraId="107DDBB5" w14:textId="77777777" w:rsidR="00966E3F" w:rsidRDefault="00966E3F" w:rsidP="00861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Report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47627171" w14:textId="77777777" w:rsidR="00966E3F" w:rsidRDefault="00966E3F" w:rsidP="00861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26A6C8DB" w14:textId="77777777" w:rsidR="00966E3F" w:rsidRPr="006959B3" w:rsidRDefault="00966E3F" w:rsidP="00861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67743400" w14:textId="77777777" w:rsidR="00966E3F" w:rsidRDefault="00966E3F" w:rsidP="00861E2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10%</w:t>
            </w:r>
          </w:p>
        </w:tc>
      </w:tr>
    </w:tbl>
    <w:p w14:paraId="4B57FA43" w14:textId="5C9999D8" w:rsidR="000A4A13" w:rsidRDefault="000A4A13"/>
    <w:p w14:paraId="0BAFD82D" w14:textId="77777777" w:rsidR="000A4A13" w:rsidRDefault="000A4A13">
      <w:r>
        <w:br w:type="page"/>
      </w:r>
    </w:p>
    <w:p w14:paraId="34F2AB12" w14:textId="77777777" w:rsidR="003336D1" w:rsidRDefault="003336D1"/>
    <w:tbl>
      <w:tblPr>
        <w:tblStyle w:val="ListTable5Dark-Accent5"/>
        <w:tblW w:w="9690" w:type="dxa"/>
        <w:tblLayout w:type="fixed"/>
        <w:tblLook w:val="04A0" w:firstRow="1" w:lastRow="0" w:firstColumn="1" w:lastColumn="0" w:noHBand="0" w:noVBand="1"/>
      </w:tblPr>
      <w:tblGrid>
        <w:gridCol w:w="919"/>
        <w:gridCol w:w="4296"/>
        <w:gridCol w:w="1701"/>
        <w:gridCol w:w="1418"/>
        <w:gridCol w:w="1356"/>
      </w:tblGrid>
      <w:tr w:rsidR="00A92DE2" w14:paraId="73DB2CF3" w14:textId="77777777" w:rsidTr="00A92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9" w:type="dxa"/>
          </w:tcPr>
          <w:p w14:paraId="0928AB65" w14:textId="77777777" w:rsidR="001424CE" w:rsidRDefault="001424CE" w:rsidP="00224175"/>
        </w:tc>
        <w:tc>
          <w:tcPr>
            <w:tcW w:w="4296" w:type="dxa"/>
          </w:tcPr>
          <w:p w14:paraId="7843E701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Meeting Action Items:</w:t>
            </w:r>
          </w:p>
        </w:tc>
        <w:tc>
          <w:tcPr>
            <w:tcW w:w="1701" w:type="dxa"/>
          </w:tcPr>
          <w:p w14:paraId="6001FCBC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7499D60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6E2746FC" w14:textId="77777777" w:rsidR="001424CE" w:rsidRDefault="001424CE" w:rsidP="002241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2DE2" w14:paraId="53CDA809" w14:textId="77777777" w:rsidTr="00A92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3A586CC6" w14:textId="77777777" w:rsidR="001424CE" w:rsidRDefault="001424CE" w:rsidP="00224175">
            <w:r>
              <w:t>Item #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6D51C391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74C87122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Who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8A90F13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</w:t>
            </w:r>
          </w:p>
        </w:tc>
        <w:tc>
          <w:tcPr>
            <w:tcW w:w="1356" w:type="dxa"/>
            <w:shd w:val="clear" w:color="auto" w:fill="BDD6EE" w:themeFill="accent5" w:themeFillTint="66"/>
          </w:tcPr>
          <w:p w14:paraId="18B43122" w14:textId="77777777" w:rsidR="001424CE" w:rsidRDefault="001424CE" w:rsidP="00224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 Completed (%)</w:t>
            </w:r>
          </w:p>
        </w:tc>
      </w:tr>
      <w:tr w:rsidR="0082195A" w14:paraId="0BB35239" w14:textId="77777777" w:rsidTr="00E96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59B95562" w14:textId="595AAFFF" w:rsidR="0082195A" w:rsidRDefault="0082195A" w:rsidP="00224175">
            <w:r>
              <w:t>15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360D63FF" w14:textId="3067D8DC" w:rsidR="0082195A" w:rsidRDefault="0082195A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Report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3AC20DD8" w14:textId="3C8FF904" w:rsidR="0082195A" w:rsidRDefault="0082195A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Team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199FA00" w14:textId="77777777" w:rsidR="0082195A" w:rsidRPr="006959B3" w:rsidRDefault="0082195A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4B18A65E" w14:textId="0CDE0B3D" w:rsidR="0082195A" w:rsidRDefault="0082195A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10%</w:t>
            </w:r>
          </w:p>
        </w:tc>
      </w:tr>
      <w:tr w:rsidR="00966E3F" w14:paraId="5A6B135B" w14:textId="77777777" w:rsidTr="00E96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77D126BA" w14:textId="1E19649E" w:rsidR="00966E3F" w:rsidRDefault="00966E3F" w:rsidP="00224175">
            <w:r>
              <w:t>16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2DC7B02C" w14:textId="27D9EDB3" w:rsidR="00966E3F" w:rsidRDefault="000C01AD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60BE5289" w14:textId="76782552" w:rsidR="00966E3F" w:rsidRDefault="000C01AD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Lily Zhang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007147B6" w14:textId="77777777" w:rsidR="00966E3F" w:rsidRPr="006959B3" w:rsidRDefault="00966E3F" w:rsidP="00224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14D8C0D9" w14:textId="416F8A6D" w:rsidR="00966E3F" w:rsidRDefault="000C01AD" w:rsidP="006959B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90%</w:t>
            </w:r>
          </w:p>
        </w:tc>
      </w:tr>
      <w:tr w:rsidR="000C01AD" w14:paraId="446CBAB4" w14:textId="77777777" w:rsidTr="00E96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dxa"/>
          </w:tcPr>
          <w:p w14:paraId="40669CDB" w14:textId="25E8A19C" w:rsidR="000C01AD" w:rsidRDefault="000C01AD" w:rsidP="00224175">
            <w:r>
              <w:t>17</w:t>
            </w:r>
          </w:p>
        </w:tc>
        <w:tc>
          <w:tcPr>
            <w:tcW w:w="4296" w:type="dxa"/>
            <w:shd w:val="clear" w:color="auto" w:fill="BDD6EE" w:themeFill="accent5" w:themeFillTint="66"/>
          </w:tcPr>
          <w:p w14:paraId="3B9C4FD5" w14:textId="4AF0CC77" w:rsidR="000C01AD" w:rsidRDefault="000C01AD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Poster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76AF62C9" w14:textId="239F6D1D" w:rsidR="000C01AD" w:rsidRDefault="000C01AD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Cher Khor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416DB301" w14:textId="77777777" w:rsidR="000C01AD" w:rsidRPr="006959B3" w:rsidRDefault="000C01AD" w:rsidP="00224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356" w:type="dxa"/>
            <w:shd w:val="clear" w:color="auto" w:fill="BDD6EE" w:themeFill="accent5" w:themeFillTint="66"/>
          </w:tcPr>
          <w:p w14:paraId="2878FC1D" w14:textId="7683F792" w:rsidR="000C01AD" w:rsidRDefault="000C01AD" w:rsidP="006959B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0%</w:t>
            </w:r>
          </w:p>
        </w:tc>
      </w:tr>
    </w:tbl>
    <w:p w14:paraId="1BF4528E" w14:textId="77777777" w:rsidR="001424CE" w:rsidRDefault="001424CE"/>
    <w:p w14:paraId="070FC178" w14:textId="653469E5" w:rsidR="001424CE" w:rsidRDefault="001424CE">
      <w:r>
        <w:t>Meeting Closes time:</w:t>
      </w:r>
      <w:r w:rsidR="006959B3">
        <w:t xml:space="preserve"> </w:t>
      </w:r>
      <w:r w:rsidR="0082195A">
        <w:t>2</w:t>
      </w:r>
      <w:r w:rsidR="000C01AD">
        <w:t>2</w:t>
      </w:r>
      <w:r w:rsidR="006959B3">
        <w:t>:00</w:t>
      </w:r>
    </w:p>
    <w:p w14:paraId="027DCEB2" w14:textId="55ABA70F" w:rsidR="001424CE" w:rsidRDefault="001424CE">
      <w:r>
        <w:t>Minute written by:</w:t>
      </w:r>
      <w:r w:rsidR="006959B3">
        <w:t xml:space="preserve"> Thomas Le</w:t>
      </w:r>
    </w:p>
    <w:p w14:paraId="6CD3119A" w14:textId="77777777" w:rsidR="001424CE" w:rsidRDefault="001424CE" w:rsidP="006959B3"/>
    <w:sectPr w:rsidR="001424CE" w:rsidSect="00A92DE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AF3D5" w14:textId="77777777" w:rsidR="007711F0" w:rsidRDefault="007711F0" w:rsidP="006F5BE3">
      <w:r>
        <w:separator/>
      </w:r>
    </w:p>
  </w:endnote>
  <w:endnote w:type="continuationSeparator" w:id="0">
    <w:p w14:paraId="2ED6C7EE" w14:textId="77777777" w:rsidR="007711F0" w:rsidRDefault="007711F0" w:rsidP="006F5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492DF" w14:textId="77777777" w:rsidR="007711F0" w:rsidRDefault="007711F0" w:rsidP="006F5BE3">
      <w:r>
        <w:separator/>
      </w:r>
    </w:p>
  </w:footnote>
  <w:footnote w:type="continuationSeparator" w:id="0">
    <w:p w14:paraId="02B8142A" w14:textId="77777777" w:rsidR="007711F0" w:rsidRDefault="007711F0" w:rsidP="006F5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129DC"/>
    <w:multiLevelType w:val="hybridMultilevel"/>
    <w:tmpl w:val="C92AE514"/>
    <w:lvl w:ilvl="0" w:tplc="8BB63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21849"/>
    <w:multiLevelType w:val="hybridMultilevel"/>
    <w:tmpl w:val="C7B607FC"/>
    <w:lvl w:ilvl="0" w:tplc="CB6A5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C5681"/>
    <w:multiLevelType w:val="hybridMultilevel"/>
    <w:tmpl w:val="D400989E"/>
    <w:lvl w:ilvl="0" w:tplc="9FB43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25411"/>
    <w:multiLevelType w:val="hybridMultilevel"/>
    <w:tmpl w:val="120824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17F64"/>
    <w:multiLevelType w:val="hybridMultilevel"/>
    <w:tmpl w:val="63008894"/>
    <w:lvl w:ilvl="0" w:tplc="27C629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03A68"/>
    <w:multiLevelType w:val="hybridMultilevel"/>
    <w:tmpl w:val="72EA0D2E"/>
    <w:lvl w:ilvl="0" w:tplc="EB86368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97F1B"/>
    <w:multiLevelType w:val="hybridMultilevel"/>
    <w:tmpl w:val="894CC5B0"/>
    <w:lvl w:ilvl="0" w:tplc="B29A49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299778">
    <w:abstractNumId w:val="3"/>
  </w:num>
  <w:num w:numId="2" w16cid:durableId="781723764">
    <w:abstractNumId w:val="4"/>
  </w:num>
  <w:num w:numId="3" w16cid:durableId="940451381">
    <w:abstractNumId w:val="5"/>
  </w:num>
  <w:num w:numId="4" w16cid:durableId="2054692220">
    <w:abstractNumId w:val="2"/>
  </w:num>
  <w:num w:numId="5" w16cid:durableId="489759234">
    <w:abstractNumId w:val="1"/>
  </w:num>
  <w:num w:numId="6" w16cid:durableId="1320885758">
    <w:abstractNumId w:val="0"/>
  </w:num>
  <w:num w:numId="7" w16cid:durableId="12683864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A2"/>
    <w:rsid w:val="0000499C"/>
    <w:rsid w:val="000965FD"/>
    <w:rsid w:val="000A4A13"/>
    <w:rsid w:val="000C01AD"/>
    <w:rsid w:val="001106AD"/>
    <w:rsid w:val="001424CE"/>
    <w:rsid w:val="00151946"/>
    <w:rsid w:val="00162284"/>
    <w:rsid w:val="00242D28"/>
    <w:rsid w:val="002C1908"/>
    <w:rsid w:val="003336D1"/>
    <w:rsid w:val="003647FA"/>
    <w:rsid w:val="00370EE3"/>
    <w:rsid w:val="003B259B"/>
    <w:rsid w:val="0040362D"/>
    <w:rsid w:val="004717C4"/>
    <w:rsid w:val="005C7ABC"/>
    <w:rsid w:val="006959B3"/>
    <w:rsid w:val="006C5029"/>
    <w:rsid w:val="006F5BE3"/>
    <w:rsid w:val="007711F0"/>
    <w:rsid w:val="00780160"/>
    <w:rsid w:val="0082195A"/>
    <w:rsid w:val="00936307"/>
    <w:rsid w:val="00966E3F"/>
    <w:rsid w:val="00A56A90"/>
    <w:rsid w:val="00A92DE2"/>
    <w:rsid w:val="00B44BA2"/>
    <w:rsid w:val="00D61F72"/>
    <w:rsid w:val="00E50FCB"/>
    <w:rsid w:val="00E96A79"/>
    <w:rsid w:val="00EB184B"/>
    <w:rsid w:val="00F16B21"/>
    <w:rsid w:val="00FF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F09A9"/>
  <w15:chartTrackingRefBased/>
  <w15:docId w15:val="{2E158C06-0C90-BE4F-A904-0D6C6685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F16B2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F16B2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3336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5Dark-Accent5">
    <w:name w:val="List Table 5 Dark Accent 5"/>
    <w:basedOn w:val="TableNormal"/>
    <w:uiPriority w:val="50"/>
    <w:rsid w:val="003B259B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424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B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BE3"/>
  </w:style>
  <w:style w:type="paragraph" w:styleId="Footer">
    <w:name w:val="footer"/>
    <w:basedOn w:val="Normal"/>
    <w:link w:val="FooterChar"/>
    <w:uiPriority w:val="99"/>
    <w:unhideWhenUsed/>
    <w:rsid w:val="006F5B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/Library/Group%20Containers/UBF8T346G9.Office/User%20Content.localized/Templates.localized/PSBAMeeting%20Minu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PSBAMeeting Minute.dotx</Template>
  <TotalTime>55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 Le</cp:lastModifiedBy>
  <cp:revision>10</cp:revision>
  <dcterms:created xsi:type="dcterms:W3CDTF">2022-03-28T16:32:00Z</dcterms:created>
  <dcterms:modified xsi:type="dcterms:W3CDTF">2022-04-19T09:28:00Z</dcterms:modified>
</cp:coreProperties>
</file>