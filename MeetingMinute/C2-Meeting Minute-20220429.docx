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555"/>
        <w:gridCol w:w="8160"/>
      </w:tblGrid>
      <w:tr w:rsidR="00F16B21" w14:paraId="47AD5CB8" w14:textId="77777777" w:rsidTr="00A92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8AF9ED4" w14:textId="77777777" w:rsidR="00F16B21" w:rsidRDefault="00F16B21"/>
        </w:tc>
        <w:tc>
          <w:tcPr>
            <w:tcW w:w="8160" w:type="dxa"/>
          </w:tcPr>
          <w:p w14:paraId="646D1437" w14:textId="77777777" w:rsidR="00F16B21" w:rsidRDefault="00F16B21" w:rsidP="00F16B21">
            <w:pPr>
              <w:tabs>
                <w:tab w:val="left" w:pos="214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 Minute</w:t>
            </w:r>
          </w:p>
        </w:tc>
      </w:tr>
      <w:tr w:rsidR="00F16B21" w14:paraId="4A3A9EB6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0CAD768" w14:textId="77777777" w:rsidR="00F16B21" w:rsidRDefault="00F16B21">
            <w:r>
              <w:t>Date/Time:</w:t>
            </w:r>
          </w:p>
        </w:tc>
        <w:tc>
          <w:tcPr>
            <w:tcW w:w="816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21"/>
              <w:gridCol w:w="992"/>
              <w:gridCol w:w="832"/>
            </w:tblGrid>
            <w:tr w:rsidR="00F16B21" w14:paraId="27CF514C" w14:textId="77777777" w:rsidTr="00F16B21">
              <w:tc>
                <w:tcPr>
                  <w:tcW w:w="5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B6A571" w14:textId="5E7C3BFF" w:rsidR="00F16B21" w:rsidRDefault="006A2A48">
                  <w:r>
                    <w:t>2</w:t>
                  </w:r>
                  <w:r w:rsidR="00052E6F">
                    <w:t>9</w:t>
                  </w:r>
                  <w:r w:rsidR="00B44BA2">
                    <w:t>/0</w:t>
                  </w:r>
                  <w:r w:rsidR="004717C4">
                    <w:t>4</w:t>
                  </w:r>
                  <w:r w:rsidR="00B44BA2">
                    <w:t>/2022 1</w:t>
                  </w:r>
                  <w:r w:rsidR="00054CBE">
                    <w:t>9</w:t>
                  </w:r>
                  <w:r w:rsidR="00B44BA2">
                    <w:t>:</w:t>
                  </w:r>
                  <w:r w:rsidR="00A56A90">
                    <w:t>0</w:t>
                  </w:r>
                  <w:r w:rsidR="00B44BA2">
                    <w:t>0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F5D922" w14:textId="77777777" w:rsidR="00F16B21" w:rsidRDefault="00F16B21">
                  <w:r>
                    <w:t>Team #</w:t>
                  </w: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97DB92" w14:textId="77777777" w:rsidR="00F16B21" w:rsidRDefault="00F16B21">
                  <w:r>
                    <w:t>C2</w:t>
                  </w:r>
                </w:p>
              </w:tc>
            </w:tr>
          </w:tbl>
          <w:p w14:paraId="576EA19B" w14:textId="77777777" w:rsidR="00F16B21" w:rsidRDefault="00F16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6B21" w14:paraId="49FE760B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E77912" w14:textId="77777777" w:rsidR="00F16B21" w:rsidRDefault="00F16B21">
            <w:r>
              <w:t>Present:</w:t>
            </w:r>
          </w:p>
        </w:tc>
        <w:tc>
          <w:tcPr>
            <w:tcW w:w="8160" w:type="dxa"/>
          </w:tcPr>
          <w:p w14:paraId="198A530E" w14:textId="77777777" w:rsidR="00F16B21" w:rsidRDefault="00B44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Thomas Le</w:t>
            </w:r>
          </w:p>
          <w:p w14:paraId="42C3A924" w14:textId="2DB8619C" w:rsidR="004717C4" w:rsidRDefault="00B44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Soon Lee Teo</w:t>
            </w:r>
          </w:p>
          <w:p w14:paraId="7E3C1072" w14:textId="77777777" w:rsidR="000C01AD" w:rsidRDefault="0005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Cher Khor</w:t>
            </w:r>
          </w:p>
          <w:p w14:paraId="5C1C6FEB" w14:textId="6921CC42" w:rsidR="00052E6F" w:rsidRDefault="0005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Lili Zhang</w:t>
            </w:r>
          </w:p>
        </w:tc>
      </w:tr>
      <w:tr w:rsidR="00F16B21" w14:paraId="37E3F0EA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2035E82" w14:textId="77777777" w:rsidR="00F16B21" w:rsidRDefault="00F16B21">
            <w:r>
              <w:t>Absent with reason:</w:t>
            </w:r>
          </w:p>
        </w:tc>
        <w:tc>
          <w:tcPr>
            <w:tcW w:w="8160" w:type="dxa"/>
          </w:tcPr>
          <w:p w14:paraId="164D8B41" w14:textId="50A5F563" w:rsidR="00F16B21" w:rsidRDefault="00F16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6B21" w14:paraId="1C6F5648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9E129B" w14:textId="77777777" w:rsidR="00F16B21" w:rsidRDefault="00F16B21">
            <w:r>
              <w:t>Comment</w:t>
            </w:r>
          </w:p>
        </w:tc>
        <w:tc>
          <w:tcPr>
            <w:tcW w:w="8160" w:type="dxa"/>
          </w:tcPr>
          <w:p w14:paraId="14EEE561" w14:textId="47E88F54" w:rsidR="0000499C" w:rsidRDefault="0082195A" w:rsidP="000C0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 is:</w:t>
            </w:r>
          </w:p>
          <w:p w14:paraId="513C96BB" w14:textId="6428994D" w:rsidR="000C01AD" w:rsidRDefault="001D6470" w:rsidP="000A4A1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Tube video recording</w:t>
            </w:r>
          </w:p>
        </w:tc>
      </w:tr>
    </w:tbl>
    <w:p w14:paraId="764DD388" w14:textId="77777777" w:rsidR="00E50FCB" w:rsidRDefault="00E50FCB"/>
    <w:tbl>
      <w:tblPr>
        <w:tblStyle w:val="ListTable5Dark-Accent5"/>
        <w:tblW w:w="9690" w:type="dxa"/>
        <w:tblLook w:val="04A0" w:firstRow="1" w:lastRow="0" w:firstColumn="1" w:lastColumn="0" w:noHBand="0" w:noVBand="1"/>
      </w:tblPr>
      <w:tblGrid>
        <w:gridCol w:w="919"/>
        <w:gridCol w:w="44"/>
        <w:gridCol w:w="4252"/>
        <w:gridCol w:w="1701"/>
        <w:gridCol w:w="1418"/>
        <w:gridCol w:w="1356"/>
      </w:tblGrid>
      <w:tr w:rsidR="003B259B" w14:paraId="5A8443B5" w14:textId="77777777" w:rsidTr="00A92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3" w:type="dxa"/>
            <w:gridSpan w:val="2"/>
          </w:tcPr>
          <w:p w14:paraId="22B8FE45" w14:textId="77777777" w:rsidR="003B259B" w:rsidRDefault="003B259B"/>
        </w:tc>
        <w:tc>
          <w:tcPr>
            <w:tcW w:w="4252" w:type="dxa"/>
          </w:tcPr>
          <w:p w14:paraId="2DFF6C44" w14:textId="77777777" w:rsidR="003B259B" w:rsidRDefault="00142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Previous Meeting Action Items:</w:t>
            </w:r>
          </w:p>
        </w:tc>
        <w:tc>
          <w:tcPr>
            <w:tcW w:w="1701" w:type="dxa"/>
          </w:tcPr>
          <w:p w14:paraId="3AE94651" w14:textId="77777777" w:rsidR="003B259B" w:rsidRDefault="003B2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23B748F" w14:textId="77777777" w:rsidR="003B259B" w:rsidRDefault="003B2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14:paraId="5DF35156" w14:textId="77777777" w:rsidR="003B259B" w:rsidRDefault="003B2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59B" w14:paraId="6B90C8FD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gridSpan w:val="2"/>
          </w:tcPr>
          <w:p w14:paraId="1F264D13" w14:textId="77777777" w:rsidR="003B259B" w:rsidRDefault="003B259B">
            <w:r>
              <w:t>Item #</w:t>
            </w:r>
          </w:p>
        </w:tc>
        <w:tc>
          <w:tcPr>
            <w:tcW w:w="4252" w:type="dxa"/>
            <w:shd w:val="clear" w:color="auto" w:fill="BDD6EE" w:themeFill="accent5" w:themeFillTint="66"/>
          </w:tcPr>
          <w:p w14:paraId="1B678EF9" w14:textId="77777777" w:rsidR="003B259B" w:rsidRDefault="003B259B" w:rsidP="003B2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6EE49B5B" w14:textId="77777777" w:rsidR="003B259B" w:rsidRDefault="003B259B" w:rsidP="003B2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5328D50A" w14:textId="77777777" w:rsidR="003B259B" w:rsidRDefault="003B259B" w:rsidP="003B2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</w:t>
            </w:r>
          </w:p>
        </w:tc>
        <w:tc>
          <w:tcPr>
            <w:tcW w:w="1356" w:type="dxa"/>
            <w:shd w:val="clear" w:color="auto" w:fill="BDD6EE" w:themeFill="accent5" w:themeFillTint="66"/>
          </w:tcPr>
          <w:p w14:paraId="6081B886" w14:textId="77777777" w:rsidR="003B259B" w:rsidRDefault="003B259B" w:rsidP="003B2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Percentage Completed (%)</w:t>
            </w:r>
          </w:p>
        </w:tc>
      </w:tr>
      <w:tr w:rsidR="00054CBE" w14:paraId="20D5D7CC" w14:textId="77777777" w:rsidTr="009B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2028A0A" w14:textId="77777777" w:rsidR="00054CBE" w:rsidRDefault="00054CBE" w:rsidP="009B1C3E">
            <w:r>
              <w:t>15</w:t>
            </w:r>
          </w:p>
        </w:tc>
        <w:tc>
          <w:tcPr>
            <w:tcW w:w="4296" w:type="dxa"/>
            <w:gridSpan w:val="2"/>
            <w:shd w:val="clear" w:color="auto" w:fill="BDD6EE" w:themeFill="accent5" w:themeFillTint="66"/>
          </w:tcPr>
          <w:p w14:paraId="06764A66" w14:textId="77777777" w:rsidR="00054CBE" w:rsidRDefault="00054CBE" w:rsidP="009B1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Report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0310D757" w14:textId="77777777" w:rsidR="00054CBE" w:rsidRDefault="00054CBE" w:rsidP="009B1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Team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3821E57F" w14:textId="77777777" w:rsidR="00054CBE" w:rsidRPr="006959B3" w:rsidRDefault="00054CBE" w:rsidP="009B1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076DF828" w14:textId="77777777" w:rsidR="00054CBE" w:rsidRDefault="00054CBE" w:rsidP="009B1C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30%</w:t>
            </w:r>
          </w:p>
        </w:tc>
      </w:tr>
      <w:tr w:rsidR="00054CBE" w14:paraId="16CC5EBC" w14:textId="77777777" w:rsidTr="009B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46C4689A" w14:textId="77777777" w:rsidR="00054CBE" w:rsidRDefault="00054CBE" w:rsidP="009B1C3E">
            <w:r>
              <w:t>16</w:t>
            </w:r>
          </w:p>
        </w:tc>
        <w:tc>
          <w:tcPr>
            <w:tcW w:w="4296" w:type="dxa"/>
            <w:gridSpan w:val="2"/>
            <w:shd w:val="clear" w:color="auto" w:fill="BDD6EE" w:themeFill="accent5" w:themeFillTint="66"/>
          </w:tcPr>
          <w:p w14:paraId="77EDBE53" w14:textId="77777777" w:rsidR="00054CBE" w:rsidRDefault="00054CBE" w:rsidP="009B1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76AB62F2" w14:textId="77777777" w:rsidR="00054CBE" w:rsidRDefault="00054CBE" w:rsidP="009B1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27FFD43A" w14:textId="77777777" w:rsidR="00054CBE" w:rsidRPr="006959B3" w:rsidRDefault="00054CBE" w:rsidP="009B1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1C7D87B8" w14:textId="0ADA9CEC" w:rsidR="00054CBE" w:rsidRDefault="00054CBE" w:rsidP="009B1C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="00052E6F"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%</w:t>
            </w:r>
          </w:p>
        </w:tc>
      </w:tr>
      <w:tr w:rsidR="00054CBE" w14:paraId="7D3C5ECA" w14:textId="77777777" w:rsidTr="009B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395B1150" w14:textId="77777777" w:rsidR="00054CBE" w:rsidRDefault="00054CBE" w:rsidP="009B1C3E">
            <w:r>
              <w:t>17</w:t>
            </w:r>
          </w:p>
        </w:tc>
        <w:tc>
          <w:tcPr>
            <w:tcW w:w="4296" w:type="dxa"/>
            <w:gridSpan w:val="2"/>
            <w:shd w:val="clear" w:color="auto" w:fill="BDD6EE" w:themeFill="accent5" w:themeFillTint="66"/>
          </w:tcPr>
          <w:p w14:paraId="75B3FAAF" w14:textId="77777777" w:rsidR="00054CBE" w:rsidRDefault="00054CBE" w:rsidP="009B1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Poster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14A4F680" w14:textId="77777777" w:rsidR="00054CBE" w:rsidRDefault="00054CBE" w:rsidP="009B1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Cher Khor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179147C5" w14:textId="77777777" w:rsidR="00054CBE" w:rsidRPr="006959B3" w:rsidRDefault="00054CBE" w:rsidP="009B1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3B7B1E0B" w14:textId="6DADA91B" w:rsidR="00054CBE" w:rsidRDefault="00052E6F" w:rsidP="009B1C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054CBE">
              <w:rPr>
                <w:color w:val="000000" w:themeColor="text1"/>
              </w:rPr>
              <w:t>0%</w:t>
            </w:r>
          </w:p>
        </w:tc>
      </w:tr>
    </w:tbl>
    <w:p w14:paraId="4B57FA43" w14:textId="5C9999D8" w:rsidR="000A4A13" w:rsidRDefault="000A4A13"/>
    <w:p w14:paraId="0BAFD82D" w14:textId="77777777" w:rsidR="000A4A13" w:rsidRDefault="000A4A13">
      <w:r>
        <w:br w:type="page"/>
      </w:r>
    </w:p>
    <w:p w14:paraId="34F2AB12" w14:textId="77777777" w:rsidR="003336D1" w:rsidRDefault="003336D1"/>
    <w:tbl>
      <w:tblPr>
        <w:tblStyle w:val="ListTable5Dark-Accent5"/>
        <w:tblW w:w="9690" w:type="dxa"/>
        <w:tblLayout w:type="fixed"/>
        <w:tblLook w:val="04A0" w:firstRow="1" w:lastRow="0" w:firstColumn="1" w:lastColumn="0" w:noHBand="0" w:noVBand="1"/>
      </w:tblPr>
      <w:tblGrid>
        <w:gridCol w:w="919"/>
        <w:gridCol w:w="4296"/>
        <w:gridCol w:w="1701"/>
        <w:gridCol w:w="1418"/>
        <w:gridCol w:w="1356"/>
      </w:tblGrid>
      <w:tr w:rsidR="00A92DE2" w14:paraId="73DB2CF3" w14:textId="77777777" w:rsidTr="00A92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9" w:type="dxa"/>
          </w:tcPr>
          <w:p w14:paraId="0928AB65" w14:textId="77777777" w:rsidR="001424CE" w:rsidRDefault="001424CE" w:rsidP="00224175"/>
        </w:tc>
        <w:tc>
          <w:tcPr>
            <w:tcW w:w="4296" w:type="dxa"/>
          </w:tcPr>
          <w:p w14:paraId="7843E701" w14:textId="77777777" w:rsidR="001424CE" w:rsidRDefault="001424CE" w:rsidP="00224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Meeting Action Items:</w:t>
            </w:r>
          </w:p>
        </w:tc>
        <w:tc>
          <w:tcPr>
            <w:tcW w:w="1701" w:type="dxa"/>
          </w:tcPr>
          <w:p w14:paraId="6001FCBC" w14:textId="77777777" w:rsidR="001424CE" w:rsidRDefault="001424CE" w:rsidP="00224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7499D60" w14:textId="77777777" w:rsidR="001424CE" w:rsidRDefault="001424CE" w:rsidP="00224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14:paraId="6E2746FC" w14:textId="77777777" w:rsidR="001424CE" w:rsidRDefault="001424CE" w:rsidP="00224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DE2" w14:paraId="53CDA809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3A586CC6" w14:textId="77777777" w:rsidR="001424CE" w:rsidRDefault="001424CE" w:rsidP="00224175">
            <w:r>
              <w:t>Item #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6D51C391" w14:textId="77777777" w:rsidR="001424CE" w:rsidRDefault="001424CE" w:rsidP="002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74C87122" w14:textId="77777777" w:rsidR="001424CE" w:rsidRDefault="001424CE" w:rsidP="002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48A90F13" w14:textId="77777777" w:rsidR="001424CE" w:rsidRDefault="001424CE" w:rsidP="002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</w:t>
            </w:r>
          </w:p>
        </w:tc>
        <w:tc>
          <w:tcPr>
            <w:tcW w:w="1356" w:type="dxa"/>
            <w:shd w:val="clear" w:color="auto" w:fill="BDD6EE" w:themeFill="accent5" w:themeFillTint="66"/>
          </w:tcPr>
          <w:p w14:paraId="18B43122" w14:textId="77777777" w:rsidR="001424CE" w:rsidRDefault="001424CE" w:rsidP="002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Percentage Completed (%)</w:t>
            </w:r>
          </w:p>
        </w:tc>
      </w:tr>
      <w:tr w:rsidR="0082195A" w14:paraId="0BB35239" w14:textId="77777777" w:rsidTr="00E96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9B95562" w14:textId="595AAFFF" w:rsidR="0082195A" w:rsidRDefault="0082195A" w:rsidP="00224175">
            <w:r>
              <w:t>15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360D63FF" w14:textId="3067D8DC" w:rsidR="0082195A" w:rsidRDefault="0082195A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Report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3AC20DD8" w14:textId="3C8FF904" w:rsidR="0082195A" w:rsidRDefault="0082195A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Team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4199FA00" w14:textId="77777777" w:rsidR="0082195A" w:rsidRPr="006959B3" w:rsidRDefault="0082195A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4B18A65E" w14:textId="2D4EEBC1" w:rsidR="0082195A" w:rsidRDefault="00052E6F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="006A2A48">
              <w:rPr>
                <w:color w:val="000000" w:themeColor="text1"/>
              </w:rPr>
              <w:t>0</w:t>
            </w:r>
            <w:r w:rsidR="0082195A">
              <w:rPr>
                <w:color w:val="000000" w:themeColor="text1"/>
              </w:rPr>
              <w:t>%</w:t>
            </w:r>
          </w:p>
        </w:tc>
      </w:tr>
      <w:tr w:rsidR="00966E3F" w14:paraId="5A6B135B" w14:textId="77777777" w:rsidTr="00E96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7D126BA" w14:textId="1E19649E" w:rsidR="00966E3F" w:rsidRDefault="00966E3F" w:rsidP="00224175">
            <w:r>
              <w:t>16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2DC7B02C" w14:textId="27D9EDB3" w:rsidR="00966E3F" w:rsidRDefault="000C01AD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60BE5289" w14:textId="7342CE3B" w:rsidR="00966E3F" w:rsidRDefault="006A2A48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007147B6" w14:textId="77777777" w:rsidR="00966E3F" w:rsidRPr="006959B3" w:rsidRDefault="00966E3F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14D8C0D9" w14:textId="00E15954" w:rsidR="00966E3F" w:rsidRDefault="00052E6F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  <w:r w:rsidR="000C01AD">
              <w:rPr>
                <w:color w:val="000000" w:themeColor="text1"/>
              </w:rPr>
              <w:t>%</w:t>
            </w:r>
          </w:p>
        </w:tc>
      </w:tr>
      <w:tr w:rsidR="000C01AD" w14:paraId="446CBAB4" w14:textId="77777777" w:rsidTr="00E96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40669CDB" w14:textId="25E8A19C" w:rsidR="000C01AD" w:rsidRDefault="000C01AD" w:rsidP="00224175">
            <w:r>
              <w:t>17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3B9C4FD5" w14:textId="4AF0CC77" w:rsidR="000C01AD" w:rsidRDefault="000C01AD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Poster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76AF62C9" w14:textId="239F6D1D" w:rsidR="000C01AD" w:rsidRDefault="000C01AD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Cher Khor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416DB301" w14:textId="77777777" w:rsidR="000C01AD" w:rsidRPr="006959B3" w:rsidRDefault="000C01AD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2878FC1D" w14:textId="0C8C0F4E" w:rsidR="000C01AD" w:rsidRDefault="00052E6F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0C01AD">
              <w:rPr>
                <w:color w:val="000000" w:themeColor="text1"/>
              </w:rPr>
              <w:t>0%</w:t>
            </w:r>
          </w:p>
        </w:tc>
      </w:tr>
    </w:tbl>
    <w:p w14:paraId="1BF4528E" w14:textId="77777777" w:rsidR="001424CE" w:rsidRDefault="001424CE"/>
    <w:p w14:paraId="070FC178" w14:textId="59C296C7" w:rsidR="001424CE" w:rsidRDefault="001424CE">
      <w:r>
        <w:t>Meeting Closes time:</w:t>
      </w:r>
      <w:r w:rsidR="006959B3">
        <w:t xml:space="preserve"> </w:t>
      </w:r>
      <w:r w:rsidR="00052E6F">
        <w:t>23</w:t>
      </w:r>
      <w:r w:rsidR="006959B3">
        <w:t>:00</w:t>
      </w:r>
    </w:p>
    <w:p w14:paraId="027DCEB2" w14:textId="55ABA70F" w:rsidR="001424CE" w:rsidRDefault="001424CE">
      <w:r>
        <w:t>Minute written by:</w:t>
      </w:r>
      <w:r w:rsidR="006959B3">
        <w:t xml:space="preserve"> Thomas Le</w:t>
      </w:r>
    </w:p>
    <w:p w14:paraId="6CD3119A" w14:textId="77777777" w:rsidR="001424CE" w:rsidRDefault="001424CE" w:rsidP="006959B3"/>
    <w:sectPr w:rsidR="001424CE" w:rsidSect="00A92DE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173E6" w14:textId="77777777" w:rsidR="000D58F9" w:rsidRDefault="000D58F9" w:rsidP="006F5BE3">
      <w:r>
        <w:separator/>
      </w:r>
    </w:p>
  </w:endnote>
  <w:endnote w:type="continuationSeparator" w:id="0">
    <w:p w14:paraId="338E1D40" w14:textId="77777777" w:rsidR="000D58F9" w:rsidRDefault="000D58F9" w:rsidP="006F5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1DF1D" w14:textId="77777777" w:rsidR="000D58F9" w:rsidRDefault="000D58F9" w:rsidP="006F5BE3">
      <w:r>
        <w:separator/>
      </w:r>
    </w:p>
  </w:footnote>
  <w:footnote w:type="continuationSeparator" w:id="0">
    <w:p w14:paraId="75F90171" w14:textId="77777777" w:rsidR="000D58F9" w:rsidRDefault="000D58F9" w:rsidP="006F5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129DC"/>
    <w:multiLevelType w:val="hybridMultilevel"/>
    <w:tmpl w:val="C92AE514"/>
    <w:lvl w:ilvl="0" w:tplc="8BB63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21849"/>
    <w:multiLevelType w:val="hybridMultilevel"/>
    <w:tmpl w:val="C7B607FC"/>
    <w:lvl w:ilvl="0" w:tplc="CB6A5B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C5681"/>
    <w:multiLevelType w:val="hybridMultilevel"/>
    <w:tmpl w:val="D400989E"/>
    <w:lvl w:ilvl="0" w:tplc="9FB439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25411"/>
    <w:multiLevelType w:val="hybridMultilevel"/>
    <w:tmpl w:val="120824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17F64"/>
    <w:multiLevelType w:val="hybridMultilevel"/>
    <w:tmpl w:val="63008894"/>
    <w:lvl w:ilvl="0" w:tplc="27C629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03A68"/>
    <w:multiLevelType w:val="hybridMultilevel"/>
    <w:tmpl w:val="72EA0D2E"/>
    <w:lvl w:ilvl="0" w:tplc="EB86368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97F1B"/>
    <w:multiLevelType w:val="hybridMultilevel"/>
    <w:tmpl w:val="894CC5B0"/>
    <w:lvl w:ilvl="0" w:tplc="B29A49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299778">
    <w:abstractNumId w:val="3"/>
  </w:num>
  <w:num w:numId="2" w16cid:durableId="781723764">
    <w:abstractNumId w:val="4"/>
  </w:num>
  <w:num w:numId="3" w16cid:durableId="940451381">
    <w:abstractNumId w:val="5"/>
  </w:num>
  <w:num w:numId="4" w16cid:durableId="2054692220">
    <w:abstractNumId w:val="2"/>
  </w:num>
  <w:num w:numId="5" w16cid:durableId="489759234">
    <w:abstractNumId w:val="1"/>
  </w:num>
  <w:num w:numId="6" w16cid:durableId="1320885758">
    <w:abstractNumId w:val="0"/>
  </w:num>
  <w:num w:numId="7" w16cid:durableId="12683864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A2"/>
    <w:rsid w:val="0000499C"/>
    <w:rsid w:val="00052E6F"/>
    <w:rsid w:val="00054CBE"/>
    <w:rsid w:val="000965FD"/>
    <w:rsid w:val="000A4A13"/>
    <w:rsid w:val="000C01AD"/>
    <w:rsid w:val="000D58F9"/>
    <w:rsid w:val="001106AD"/>
    <w:rsid w:val="001424CE"/>
    <w:rsid w:val="00151946"/>
    <w:rsid w:val="00162284"/>
    <w:rsid w:val="001753A2"/>
    <w:rsid w:val="001D6470"/>
    <w:rsid w:val="00222276"/>
    <w:rsid w:val="00242D28"/>
    <w:rsid w:val="002C1908"/>
    <w:rsid w:val="003336D1"/>
    <w:rsid w:val="003647FA"/>
    <w:rsid w:val="00370EE3"/>
    <w:rsid w:val="003B259B"/>
    <w:rsid w:val="0040362D"/>
    <w:rsid w:val="004717C4"/>
    <w:rsid w:val="005B261A"/>
    <w:rsid w:val="005C7ABC"/>
    <w:rsid w:val="00661396"/>
    <w:rsid w:val="006959B3"/>
    <w:rsid w:val="006A2A48"/>
    <w:rsid w:val="006C5029"/>
    <w:rsid w:val="006F5BE3"/>
    <w:rsid w:val="007711F0"/>
    <w:rsid w:val="00780160"/>
    <w:rsid w:val="0082195A"/>
    <w:rsid w:val="00936307"/>
    <w:rsid w:val="00965FDB"/>
    <w:rsid w:val="00966E3F"/>
    <w:rsid w:val="00A56A90"/>
    <w:rsid w:val="00A92DE2"/>
    <w:rsid w:val="00B44BA2"/>
    <w:rsid w:val="00C50858"/>
    <w:rsid w:val="00D61F72"/>
    <w:rsid w:val="00E42780"/>
    <w:rsid w:val="00E50FCB"/>
    <w:rsid w:val="00E96A79"/>
    <w:rsid w:val="00EB184B"/>
    <w:rsid w:val="00F16B21"/>
    <w:rsid w:val="00F24359"/>
    <w:rsid w:val="00FF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F09A9"/>
  <w15:chartTrackingRefBased/>
  <w15:docId w15:val="{2E158C06-0C90-BE4F-A904-0D6C6685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B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F16B21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F16B2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3336D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5Dark-Accent5">
    <w:name w:val="List Table 5 Dark Accent 5"/>
    <w:basedOn w:val="TableNormal"/>
    <w:uiPriority w:val="50"/>
    <w:rsid w:val="003B259B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424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B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BE3"/>
  </w:style>
  <w:style w:type="paragraph" w:styleId="Footer">
    <w:name w:val="footer"/>
    <w:basedOn w:val="Normal"/>
    <w:link w:val="FooterChar"/>
    <w:uiPriority w:val="99"/>
    <w:unhideWhenUsed/>
    <w:rsid w:val="006F5B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omas/Library/Group%20Containers/UBF8T346G9.Office/User%20Content.localized/Templates.localized/PSBAMeeting%20Minu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PSBAMeeting Minute.dotx</Template>
  <TotalTime>62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Thomas Le</cp:lastModifiedBy>
  <cp:revision>18</cp:revision>
  <dcterms:created xsi:type="dcterms:W3CDTF">2022-03-28T16:32:00Z</dcterms:created>
  <dcterms:modified xsi:type="dcterms:W3CDTF">2022-05-05T05:08:00Z</dcterms:modified>
</cp:coreProperties>
</file>