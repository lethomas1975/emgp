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779BE216" w:rsidR="00F16B21" w:rsidRDefault="004717C4">
                  <w:r>
                    <w:t>01</w:t>
                  </w:r>
                  <w:r w:rsidR="00B44BA2">
                    <w:t>/0</w:t>
                  </w:r>
                  <w:r>
                    <w:t>4</w:t>
                  </w:r>
                  <w:r w:rsidR="00B44BA2">
                    <w:t>/2022 1</w:t>
                  </w:r>
                  <w:r w:rsidR="00A56A90"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F8F8295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3D22C16C" w:rsidR="004717C4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2BB32E1C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2952B8F0" w14:textId="77777777" w:rsidR="00151946" w:rsidRDefault="00151946" w:rsidP="0015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Objectif on first day of lab: testing each component </w:t>
            </w:r>
          </w:p>
          <w:p w14:paraId="513C96BB" w14:textId="67B57188" w:rsidR="004717C4" w:rsidRDefault="004717C4" w:rsidP="0015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progress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63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4717C4" w14:paraId="51A917B3" w14:textId="77777777" w:rsidTr="0047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C7B89B9" w14:textId="64B1289D" w:rsidR="004717C4" w:rsidRDefault="004717C4" w:rsidP="004717C4">
            <w:r>
              <w:t>5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A5F42C5" w14:textId="13283E4E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3913AC2" w14:textId="13102E23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588115A" w14:textId="76047560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00E5A40" w14:textId="55717A02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46%</w:t>
            </w:r>
          </w:p>
        </w:tc>
      </w:tr>
      <w:tr w:rsidR="004717C4" w14:paraId="0C7B0E2B" w14:textId="77777777" w:rsidTr="0047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EFF0EAF" w14:textId="462B1F2D" w:rsidR="004717C4" w:rsidRDefault="004717C4" w:rsidP="004717C4">
            <w:r>
              <w:t>5.1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79E3358C" w14:textId="66C02648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Analysis of the sensors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C8A443B" w14:textId="5C36E3A5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F685562" w14:textId="456BC538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0A09B84" w14:textId="5996BB2F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1CB6B8C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7DB3AB8" w14:textId="0AA0BE90" w:rsidR="004717C4" w:rsidRDefault="004717C4" w:rsidP="004717C4">
            <w:r>
              <w:t>5.2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6068A066" w14:textId="5234209C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DE570D" w14:textId="3CF17698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4BE5A12" w14:textId="79C439A5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5926843" w14:textId="650DDCFC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5AD24B28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EEC17C4" w14:textId="3C786ED2" w:rsidR="004717C4" w:rsidRDefault="004717C4" w:rsidP="004717C4">
            <w:r>
              <w:t>5.3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2588E0D" w14:textId="020B0376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A4E4605" w14:textId="6F2786A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E0D141" w14:textId="568F36A0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6C8A799" w14:textId="2CD2D96B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0FB932D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700615" w14:textId="01976B6C" w:rsidR="004717C4" w:rsidRDefault="004717C4" w:rsidP="004717C4">
            <w:r>
              <w:t>5.4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27A61DA9" w14:textId="1C4DDDB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ACCA18E" w14:textId="09B0D251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75E912B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1F3C429" w14:textId="77BB50E1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</w:tr>
      <w:tr w:rsidR="004717C4" w14:paraId="65A6FD50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C2D875B" w14:textId="66D13628" w:rsidR="004717C4" w:rsidRDefault="004717C4" w:rsidP="004717C4">
            <w:r>
              <w:t>5.5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09AE9C95" w14:textId="3A5ADBB0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AB9B089" w14:textId="13335680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0B63849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99A0B0E" w14:textId="54D14D4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2601D6DF" w14:textId="77777777" w:rsidTr="0047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11351BD" w14:textId="25BCC8A5" w:rsidR="004717C4" w:rsidRDefault="004717C4" w:rsidP="004717C4">
            <w:r>
              <w:t>6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7D339154" w14:textId="44113E80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E5B4345" w14:textId="26E01E66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E307C5E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51FF4DF" w14:textId="7B91B8E6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60%</w:t>
            </w:r>
          </w:p>
        </w:tc>
      </w:tr>
      <w:tr w:rsidR="004717C4" w14:paraId="71DC401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ABF48EE" w14:textId="6AAC87B4" w:rsidR="004717C4" w:rsidRDefault="004717C4" w:rsidP="004717C4">
            <w:r>
              <w:t>6.1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75D8C88" w14:textId="3D9B5C9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the sensors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AE50E7B" w14:textId="116A579F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0694CB0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2AFEB22" w14:textId="7D68B572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4DA5A913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AD54DED" w14:textId="3C74783B" w:rsidR="004717C4" w:rsidRDefault="004717C4" w:rsidP="004717C4">
            <w:r>
              <w:t>6.2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41B5F68" w14:textId="26CA2E4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927D83E" w14:textId="0092731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89FBCF6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320D559" w14:textId="3D0DF59A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4717C4" w14:paraId="6BB3B68F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DA97A33" w14:textId="686F6CFB" w:rsidR="004717C4" w:rsidRDefault="004717C4" w:rsidP="004717C4">
            <w:r>
              <w:t>6.3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49C1CF2B" w14:textId="15B4BBB8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B35855B" w14:textId="51922FD9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F49BAA4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A8A0378" w14:textId="704285E6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53F32C44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EA3C7E6" w14:textId="32F60BF0" w:rsidR="004717C4" w:rsidRDefault="004717C4" w:rsidP="004717C4">
            <w:r>
              <w:t>6.4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C387402" w14:textId="2434CADC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CC74612" w14:textId="18571724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3D7F61B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F095447" w14:textId="601F82EA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4717C4" w14:paraId="0C8A8EE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D2C90C6" w14:textId="3A998186" w:rsidR="004717C4" w:rsidRDefault="004717C4" w:rsidP="004717C4">
            <w:r>
              <w:t>6.5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1BAF34B" w14:textId="2E0AB55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C144549" w14:textId="6BDBA544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0B2CE79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6A7C057" w14:textId="646019A9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6860AA31" w14:textId="77777777" w:rsidTr="0047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77C689D1" w14:textId="5F6E0087" w:rsidR="004717C4" w:rsidRDefault="004717C4" w:rsidP="004717C4">
            <w:r>
              <w:t>7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6A2000E" w14:textId="1A171602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FE8C691" w14:textId="02B411D6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168C56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7C1262AE" w14:textId="511D00AE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4717C4" w14:paraId="3C57AB85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11353CE" w14:textId="0A5BE0F1" w:rsidR="004717C4" w:rsidRDefault="004717C4" w:rsidP="004717C4">
            <w:r>
              <w:t>7.1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6D82EE6F" w14:textId="01D125F1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SM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302080B" w14:textId="4FA93E5B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FFB613F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9CE59CC" w14:textId="2AC9FE8E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2D02C114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554E407" w14:textId="5DB5E911" w:rsidR="004717C4" w:rsidRDefault="004717C4" w:rsidP="004717C4">
            <w:r>
              <w:t>7.2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4BCA628" w14:textId="26BB11FC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43EF632" w14:textId="71ADBE18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E778F58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BC2D8C4" w14:textId="31629ED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4439B04E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5E812F3" w14:textId="742D7C92" w:rsidR="004717C4" w:rsidRDefault="004717C4" w:rsidP="004717C4">
            <w:r>
              <w:t>7.3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432BDE27" w14:textId="1010DDE2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F64AE6" w14:textId="721CEFDB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A40D07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B94BD93" w14:textId="5B2A8CB5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3C4F21CC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71F22385" w14:textId="42D06894" w:rsidR="004717C4" w:rsidRDefault="004717C4" w:rsidP="004717C4">
            <w:r>
              <w:t>7.4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71498A64" w14:textId="5048BB9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D4F1FE1" w14:textId="1151C183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F86D6D3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2EC3F90" w14:textId="08798BC5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280E36A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3FF70E2" w14:textId="4452AA89" w:rsidR="004717C4" w:rsidRDefault="004717C4" w:rsidP="004717C4">
            <w:r>
              <w:t>7.5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599A786C" w14:textId="326520C3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60ABDC6" w14:textId="6CA6AE41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51F160B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49D77EB" w14:textId="5177F683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236D1545" w14:textId="77777777" w:rsidTr="0047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3FAEC8F" w14:textId="2AD5CBB0" w:rsidR="004717C4" w:rsidRDefault="004717C4" w:rsidP="004717C4">
            <w:r>
              <w:t>8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6C51EC2F" w14:textId="66F3EDAF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DDEB6CB" w14:textId="36F24F1B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4175CFF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F574E8C" w14:textId="08D1944E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4717C4" w14:paraId="1025CEBE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B2897B4" w14:textId="15790AD2" w:rsidR="004717C4" w:rsidRDefault="004717C4" w:rsidP="004717C4">
            <w:r>
              <w:t>8.1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2F5096DA" w14:textId="5FA0CBD1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7 Segments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1B80775" w14:textId="36B7ED3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C02DA50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47DFB7E" w14:textId="49150E9B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327D6A3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B7E35F3" w14:textId="105F7AC6" w:rsidR="004717C4" w:rsidRDefault="004717C4" w:rsidP="004717C4">
            <w:r>
              <w:t>8.2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03E86919" w14:textId="39F5AE6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61491F1" w14:textId="2130B9A1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E2F8452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FF4195A" w14:textId="654E13E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4254CA2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92F7F1F" w14:textId="49DCB6AD" w:rsidR="004717C4" w:rsidRDefault="004717C4" w:rsidP="004717C4">
            <w:r>
              <w:t>8.3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E2C98D0" w14:textId="3358E9A2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FEF2128" w14:textId="7507BD12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3D7BADA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627DCF8" w14:textId="44ED57D8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4717C4" w14:paraId="5139D13E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9B70292" w14:textId="321D1868" w:rsidR="004717C4" w:rsidRDefault="004717C4" w:rsidP="004717C4">
            <w:r>
              <w:t>8.4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4CEA4659" w14:textId="213E224D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2999DB8" w14:textId="67B6B99D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A44906E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365BE13" w14:textId="67FBAD79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069D27F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0D1332C8" w14:textId="56122D54" w:rsidR="004717C4" w:rsidRDefault="004717C4" w:rsidP="004717C4">
            <w:r>
              <w:t>8.5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348FD7DB" w14:textId="1261D51F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D58C50D" w14:textId="4E39C56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18C4B0E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E282EEE" w14:textId="1957C529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43E16373" w14:textId="77777777" w:rsidTr="00471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45186CD" w14:textId="38B10C52" w:rsidR="004717C4" w:rsidRDefault="004717C4" w:rsidP="004717C4">
            <w:r>
              <w:t>9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26AD64F4" w14:textId="7B32670C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06AF7E" w14:textId="57A83F94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C876038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0833052" w14:textId="6C9BF34B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43A6FE8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EDAA20A" w14:textId="787E92F8" w:rsidR="004717C4" w:rsidRDefault="004717C4" w:rsidP="004717C4">
            <w:r>
              <w:t>9.1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4872204" w14:textId="2AD93AD1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buzzer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F30B8C4" w14:textId="6AB22E2D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B2CEB5B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54DC5B7" w14:textId="50A274C6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255C4997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4E23A8D" w14:textId="607FEBE9" w:rsidR="004717C4" w:rsidRDefault="004717C4" w:rsidP="004717C4">
            <w:r>
              <w:t>9.2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55ED269C" w14:textId="268A437B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5EF2463" w14:textId="214B8680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253AB27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ED9D20F" w14:textId="6973948B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7DBFDF9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5EB0115" w14:textId="44F0EA76" w:rsidR="004717C4" w:rsidRDefault="004717C4" w:rsidP="004717C4">
            <w:r>
              <w:t>9.3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3955760" w14:textId="695F859C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ports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345C20F" w14:textId="10959C39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6329E88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EF87C27" w14:textId="5696F56C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23F6F17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CFC6818" w14:textId="5399E542" w:rsidR="004717C4" w:rsidRDefault="004717C4" w:rsidP="004717C4">
            <w:r>
              <w:t>9.4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2A325E4D" w14:textId="51FD080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95873EE" w14:textId="7329DE0A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1646800" w14:textId="77777777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3F6891E" w14:textId="28381C3F" w:rsidR="004717C4" w:rsidRDefault="004717C4" w:rsidP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4717C4" w14:paraId="0BA6C0A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640C95B" w14:textId="1739D363" w:rsidR="004717C4" w:rsidRDefault="004717C4" w:rsidP="004717C4">
            <w:r>
              <w:t>9.5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E797BD5" w14:textId="206F351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59050B4" w14:textId="655468B4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C74D750" w14:textId="77777777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297514AC" w14:textId="7241A7D1" w:rsidR="004717C4" w:rsidRDefault="004717C4" w:rsidP="0047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</w:tbl>
    <w:p w14:paraId="4B57FA43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A92DE2" w14:paraId="2BB00D2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DD159B" w14:textId="4FC7F69E" w:rsidR="001424CE" w:rsidRDefault="0040362D" w:rsidP="00224175">
            <w:r>
              <w:t>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5C92AB7B" w14:textId="301DF009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1C9752A" w14:textId="077A2DED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8A079D1" w14:textId="77777777" w:rsidR="001424CE" w:rsidRPr="006959B3" w:rsidRDefault="001424CE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F6E0B30" w14:textId="18C7E8EE" w:rsidR="001424CE" w:rsidRPr="006959B3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  <w:r w:rsidR="002C1908">
              <w:rPr>
                <w:color w:val="000000" w:themeColor="text1"/>
              </w:rPr>
              <w:t>%</w:t>
            </w:r>
          </w:p>
        </w:tc>
      </w:tr>
      <w:tr w:rsidR="003647FA" w14:paraId="68CACD75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C8A354" w14:textId="041E52EF" w:rsidR="003647FA" w:rsidRDefault="003647FA" w:rsidP="00224175">
            <w:r>
              <w:t>5.2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82E9A04" w14:textId="61794E1C" w:rsidR="003647FA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ED776C1" w14:textId="076C31D4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AF381C8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AC6D448" w14:textId="73518352" w:rsidR="003647FA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3647FA" w14:paraId="3C22B0ED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6CE7A0C" w14:textId="1B1DADCC" w:rsidR="003647FA" w:rsidRDefault="003647FA" w:rsidP="00224175">
            <w:r>
              <w:t>5.4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A2CDE1F" w14:textId="6A11F6E3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6523B35" w14:textId="574803AB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BB621F8" w14:textId="77777777" w:rsidR="003647FA" w:rsidRPr="006959B3" w:rsidRDefault="003647F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41E609" w14:textId="256E95F5" w:rsidR="003647FA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3647FA" w14:paraId="5BA94D6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7CFD54" w14:textId="663B867D" w:rsidR="003647FA" w:rsidRDefault="002C1908" w:rsidP="00224175">
            <w:r>
              <w:t>5.5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10F79E0" w14:textId="7A08F40E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C351AE" w14:textId="00C19E27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52148BD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8F07446" w14:textId="1E7B9BE4" w:rsidR="003647FA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6F5BE3" w14:paraId="0E081019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90C0F7" w14:textId="33593771" w:rsidR="006F5BE3" w:rsidRDefault="0040362D" w:rsidP="00224175">
            <w:r>
              <w:t>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247BEEA" w14:textId="22DD8416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73E229" w14:textId="2787F74E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9B81FDA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7AAC9AF" w14:textId="242697FA" w:rsidR="006F5BE3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2C1908" w14:paraId="5DB923C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009CEE8" w14:textId="4F6B816D" w:rsidR="002C1908" w:rsidRDefault="002C1908" w:rsidP="00224175">
            <w:r>
              <w:t>6.2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73537A30" w14:textId="42AD5EE6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4837075" w14:textId="24BCA87B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17E1D6F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E3BF87F" w14:textId="232DB0E1" w:rsidR="002C1908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2C1908" w14:paraId="6CEF0FB1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09E8FF" w14:textId="6B4075C9" w:rsidR="002C1908" w:rsidRDefault="002C1908" w:rsidP="00224175">
            <w:r>
              <w:t>6.4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D3C7E8A" w14:textId="7BF08DDE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4CF505E" w14:textId="11E2FB87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04B16FD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BBDD707" w14:textId="4176CAB0" w:rsidR="002C1908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2C1908" w14:paraId="48C016A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C1C8580" w14:textId="78153110" w:rsidR="002C1908" w:rsidRDefault="002C1908" w:rsidP="00224175">
            <w:r>
              <w:t>6.5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D3A4FF9" w14:textId="2D92F68B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11AE072" w14:textId="4BD8289C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F2138D9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88EC8F4" w14:textId="0E88B0AF" w:rsidR="002C1908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6F5BE3" w14:paraId="1091967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863973" w14:textId="1985A5EC" w:rsidR="006F5BE3" w:rsidRDefault="0040362D" w:rsidP="00224175">
            <w:r>
              <w:t>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56E9A4" w14:textId="55C435CF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4DEB87" w14:textId="5C8B5070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05187AA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2CE54A2" w14:textId="05C71D22" w:rsidR="006F5BE3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2C1908" w14:paraId="74FEAD83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6CCC05" w14:textId="0426B4CB" w:rsidR="002C1908" w:rsidRDefault="002C1908" w:rsidP="00224175">
            <w:r>
              <w:t>7.2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EDB9DD4" w14:textId="1228A849" w:rsidR="002C1908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A42A8D4" w14:textId="3F4E6274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A53AC8D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70F6768" w14:textId="6EDF68C2" w:rsidR="002C1908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2C1908" w14:paraId="722EC9D0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48961E" w14:textId="5D2E81EE" w:rsidR="002C1908" w:rsidRDefault="002C1908" w:rsidP="00224175">
            <w:r>
              <w:t>7.4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7B3ABCF" w14:textId="1FF866E8" w:rsidR="002C1908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2D2E371" w14:textId="22500BDD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F6C2537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2DC8D8A" w14:textId="1B86988A" w:rsidR="002C1908" w:rsidRDefault="00FF104C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2C1908" w14:paraId="33F3ECCA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ED8B078" w14:textId="208CC1F8" w:rsidR="002C1908" w:rsidRDefault="002C1908" w:rsidP="00224175">
            <w:r>
              <w:t>7.5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9F6BBC5" w14:textId="4425DC7A" w:rsidR="002C1908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8E412F" w14:textId="73E3E510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1676452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68052C3" w14:textId="4E6FFD41" w:rsidR="002C1908" w:rsidRDefault="00FF104C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6F5BE3" w14:paraId="3615D9A7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26A502F" w14:textId="71E41FD8" w:rsidR="006F5BE3" w:rsidRDefault="0040362D" w:rsidP="00224175">
            <w:r>
              <w:t>8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92F78A" w14:textId="3DC2253C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2F2227" w14:textId="2B10FCAF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33E14C7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FAFCB45" w14:textId="6A3D1A58" w:rsidR="006F5BE3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A92DE2">
              <w:rPr>
                <w:color w:val="000000" w:themeColor="text1"/>
              </w:rPr>
              <w:t>0</w:t>
            </w:r>
            <w:r w:rsidR="00FF104C">
              <w:rPr>
                <w:color w:val="000000" w:themeColor="text1"/>
              </w:rPr>
              <w:t>%</w:t>
            </w:r>
          </w:p>
        </w:tc>
      </w:tr>
      <w:tr w:rsidR="00FF104C" w14:paraId="6D989F69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0F6D01" w14:textId="6C24CB26" w:rsidR="00FF104C" w:rsidRDefault="00FF104C" w:rsidP="00224175">
            <w:r>
              <w:t>8.2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BD5990E" w14:textId="574E61B6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C5D71D2" w14:textId="7BC0EE4D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7E466EB" w14:textId="77777777" w:rsidR="00FF104C" w:rsidRPr="006959B3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04D3936" w14:textId="3E6A3721" w:rsidR="00FF104C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FF104C" w14:paraId="66AF4431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7B85A4" w14:textId="79BC834F" w:rsidR="00FF104C" w:rsidRDefault="00FF104C" w:rsidP="00224175">
            <w:r>
              <w:t>8.4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65C2E65A" w14:textId="5AD7C72C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10BFB9E" w14:textId="449EE507" w:rsidR="00FF104C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3C0859C" w14:textId="77777777" w:rsidR="00FF104C" w:rsidRPr="006959B3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BD287C4" w14:textId="084A15C3" w:rsidR="00FF104C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FF104C" w14:paraId="6859D25F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1666DD5" w14:textId="5A6B51A9" w:rsidR="00FF104C" w:rsidRDefault="00FF104C" w:rsidP="00224175">
            <w:r>
              <w:t>8.5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1905886" w14:textId="64F842E7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9A0E5D8" w14:textId="1EC511EA" w:rsidR="00FF104C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C9E6F28" w14:textId="77777777" w:rsidR="00FF104C" w:rsidRPr="006959B3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1B0349" w14:textId="11FE62FB" w:rsidR="00FF104C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6F5BE3" w14:paraId="1804F0DC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590806" w14:textId="2B001E6A" w:rsidR="006F5BE3" w:rsidRDefault="0040362D" w:rsidP="00224175">
            <w:r>
              <w:t>9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595D547" w14:textId="186297A2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023CB74" w14:textId="192E7159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840DFA1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BD01010" w14:textId="7FF2379E" w:rsidR="006F5BE3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A92DE2">
              <w:rPr>
                <w:color w:val="000000" w:themeColor="text1"/>
              </w:rPr>
              <w:t>0</w:t>
            </w:r>
            <w:r w:rsidR="00151946">
              <w:rPr>
                <w:color w:val="000000" w:themeColor="text1"/>
              </w:rPr>
              <w:t>%</w:t>
            </w:r>
          </w:p>
        </w:tc>
      </w:tr>
      <w:tr w:rsidR="00151946" w14:paraId="5D43BC93" w14:textId="77777777" w:rsidTr="0015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BAFA240" w14:textId="7326AFA5" w:rsidR="00151946" w:rsidRDefault="00151946" w:rsidP="00224175">
            <w:r>
              <w:t>9.2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BF04398" w14:textId="49C59C9A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B5E0FF6" w14:textId="52E7B031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2971FDE" w14:textId="77777777" w:rsidR="00151946" w:rsidRPr="006959B3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AAE56C7" w14:textId="50A74554" w:rsidR="00151946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151946">
              <w:rPr>
                <w:color w:val="000000" w:themeColor="text1"/>
              </w:rPr>
              <w:t>0%</w:t>
            </w:r>
          </w:p>
        </w:tc>
      </w:tr>
      <w:tr w:rsidR="00151946" w14:paraId="65450F84" w14:textId="77777777" w:rsidTr="0015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90D158" w14:textId="140146EA" w:rsidR="00151946" w:rsidRDefault="00151946" w:rsidP="00224175">
            <w:r>
              <w:t>9.4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0DBBFA7C" w14:textId="0B66C4E7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F850E88" w14:textId="64D12B4D" w:rsidR="00151946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E8B6D0C" w14:textId="77777777" w:rsidR="00151946" w:rsidRPr="006959B3" w:rsidRDefault="00151946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E31FBB" w14:textId="0221C480" w:rsidR="00151946" w:rsidRDefault="00D61F7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151946">
              <w:rPr>
                <w:color w:val="000000" w:themeColor="text1"/>
              </w:rPr>
              <w:t>0%</w:t>
            </w:r>
          </w:p>
        </w:tc>
      </w:tr>
      <w:tr w:rsidR="00151946" w14:paraId="1C7E71DB" w14:textId="77777777" w:rsidTr="0015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4BAC6CD" w14:textId="4604B653" w:rsidR="00151946" w:rsidRDefault="00151946" w:rsidP="00224175">
            <w:r>
              <w:t>9.5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C6994FF" w14:textId="4AEF6001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85AB0B" w14:textId="4777164B" w:rsidR="00151946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7FF8583" w14:textId="77777777" w:rsidR="00151946" w:rsidRPr="006959B3" w:rsidRDefault="00151946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0B1B520" w14:textId="0915F5F8" w:rsidR="00151946" w:rsidRDefault="00D61F7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151946"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0848C067" w:rsidR="001424CE" w:rsidRDefault="001424CE">
      <w:r>
        <w:t>Meeting Closes time:</w:t>
      </w:r>
      <w:r w:rsidR="006959B3">
        <w:t xml:space="preserve"> </w:t>
      </w:r>
      <w:r w:rsidR="00151946">
        <w:t>2</w:t>
      </w:r>
      <w:r w:rsidR="00D61F72">
        <w:t>2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39E0" w14:textId="77777777" w:rsidR="001106AD" w:rsidRDefault="001106AD" w:rsidP="006F5BE3">
      <w:r>
        <w:separator/>
      </w:r>
    </w:p>
  </w:endnote>
  <w:endnote w:type="continuationSeparator" w:id="0">
    <w:p w14:paraId="79F63037" w14:textId="77777777" w:rsidR="001106AD" w:rsidRDefault="001106AD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D4BA" w14:textId="77777777" w:rsidR="001106AD" w:rsidRDefault="001106AD" w:rsidP="006F5BE3">
      <w:r>
        <w:separator/>
      </w:r>
    </w:p>
  </w:footnote>
  <w:footnote w:type="continuationSeparator" w:id="0">
    <w:p w14:paraId="008F1EF8" w14:textId="77777777" w:rsidR="001106AD" w:rsidRDefault="001106AD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0"/>
  </w:num>
  <w:num w:numId="2" w16cid:durableId="781723764">
    <w:abstractNumId w:val="1"/>
  </w:num>
  <w:num w:numId="3" w16cid:durableId="94045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965FD"/>
    <w:rsid w:val="001106AD"/>
    <w:rsid w:val="001424CE"/>
    <w:rsid w:val="00151946"/>
    <w:rsid w:val="00242D28"/>
    <w:rsid w:val="002C1908"/>
    <w:rsid w:val="003336D1"/>
    <w:rsid w:val="003647FA"/>
    <w:rsid w:val="003B259B"/>
    <w:rsid w:val="0040362D"/>
    <w:rsid w:val="004717C4"/>
    <w:rsid w:val="005C7ABC"/>
    <w:rsid w:val="006959B3"/>
    <w:rsid w:val="006C5029"/>
    <w:rsid w:val="006F5BE3"/>
    <w:rsid w:val="00936307"/>
    <w:rsid w:val="00A56A90"/>
    <w:rsid w:val="00A92DE2"/>
    <w:rsid w:val="00B44BA2"/>
    <w:rsid w:val="00D61F72"/>
    <w:rsid w:val="00E50FCB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34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5</cp:revision>
  <dcterms:created xsi:type="dcterms:W3CDTF">2022-03-28T16:32:00Z</dcterms:created>
  <dcterms:modified xsi:type="dcterms:W3CDTF">2022-04-02T01:06:00Z</dcterms:modified>
</cp:coreProperties>
</file>