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188C681C" w:rsidR="00F16B21" w:rsidRDefault="006A2A48">
                  <w:r>
                    <w:t>2</w:t>
                  </w:r>
                  <w:r w:rsidR="00054CBE">
                    <w:t>2</w:t>
                  </w:r>
                  <w:r w:rsidR="00B44BA2">
                    <w:t>/0</w:t>
                  </w:r>
                  <w:r w:rsidR="004717C4">
                    <w:t>4</w:t>
                  </w:r>
                  <w:r w:rsidR="00B44BA2">
                    <w:t>/2022 1</w:t>
                  </w:r>
                  <w:r w:rsidR="00054CBE">
                    <w:t>9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2C3A924" w14:textId="2DB8619C" w:rsidR="004717C4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C1C6FEB" w14:textId="559A024D" w:rsidR="000C01AD" w:rsidRDefault="0005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31BA01EC" w:rsidR="00F16B21" w:rsidRDefault="00054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Lily Zhang isolating as husband tested positive covid-19</w:t>
            </w: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3FCF6621" w14:textId="795C6CD8" w:rsidR="00054CBE" w:rsidRDefault="00054CBE" w:rsidP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evening</w:t>
            </w:r>
          </w:p>
          <w:p w14:paraId="14EEE561" w14:textId="47E88F54" w:rsidR="0000499C" w:rsidRDefault="0082195A" w:rsidP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is:</w:t>
            </w:r>
          </w:p>
          <w:p w14:paraId="7E113773" w14:textId="6AF311EB" w:rsidR="0082195A" w:rsidRDefault="0082195A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discussion</w:t>
            </w:r>
          </w:p>
          <w:p w14:paraId="0A035C8F" w14:textId="1548DCA4" w:rsidR="00054CBE" w:rsidRDefault="00054CBE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poster review</w:t>
            </w:r>
          </w:p>
          <w:p w14:paraId="513C96BB" w14:textId="1586AEF8" w:rsidR="000C01AD" w:rsidRDefault="00054CBE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finalising </w:t>
            </w:r>
            <w:r w:rsidR="000C01AD">
              <w:t>PCB design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054CBE" w14:paraId="20D5D7CC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028A0A" w14:textId="77777777" w:rsidR="00054CBE" w:rsidRDefault="00054CBE" w:rsidP="009B1C3E">
            <w:r>
              <w:t>15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06764A66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310D757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821E57F" w14:textId="77777777" w:rsidR="00054CBE" w:rsidRPr="006959B3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076DF828" w14:textId="77777777" w:rsidR="00054CBE" w:rsidRDefault="00054CBE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30%</w:t>
            </w:r>
          </w:p>
        </w:tc>
      </w:tr>
      <w:tr w:rsidR="00054CBE" w14:paraId="16CC5EBC" w14:textId="77777777" w:rsidTr="009B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6C4689A" w14:textId="77777777" w:rsidR="00054CBE" w:rsidRDefault="00054CBE" w:rsidP="009B1C3E">
            <w:r>
              <w:t>16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7EDBE53" w14:textId="77777777" w:rsidR="00054CBE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6AB62F2" w14:textId="77777777" w:rsidR="00054CBE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7FFD43A" w14:textId="77777777" w:rsidR="00054CBE" w:rsidRPr="006959B3" w:rsidRDefault="00054CBE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C7D87B8" w14:textId="77777777" w:rsidR="00054CBE" w:rsidRDefault="00054CBE" w:rsidP="009B1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95%</w:t>
            </w:r>
          </w:p>
        </w:tc>
      </w:tr>
      <w:tr w:rsidR="00054CBE" w14:paraId="7D3C5ECA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95B1150" w14:textId="77777777" w:rsidR="00054CBE" w:rsidRDefault="00054CBE" w:rsidP="009B1C3E">
            <w:r>
              <w:t>17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5B3FAAF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4A4F680" w14:textId="77777777" w:rsidR="00054CBE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79147C5" w14:textId="77777777" w:rsidR="00054CBE" w:rsidRPr="006959B3" w:rsidRDefault="00054CBE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B7B1E0B" w14:textId="77777777" w:rsidR="00054CBE" w:rsidRDefault="00054CBE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</w:t>
            </w:r>
          </w:p>
        </w:tc>
      </w:tr>
    </w:tbl>
    <w:p w14:paraId="4B57FA43" w14:textId="5C9999D8" w:rsidR="000A4A13" w:rsidRDefault="000A4A13"/>
    <w:p w14:paraId="0BAFD82D" w14:textId="77777777" w:rsidR="000A4A13" w:rsidRDefault="000A4A13">
      <w:r>
        <w:br w:type="page"/>
      </w:r>
    </w:p>
    <w:p w14:paraId="34F2AB12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82195A" w14:paraId="0BB35239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9B95562" w14:textId="595AAFFF" w:rsidR="0082195A" w:rsidRDefault="0082195A" w:rsidP="00224175">
            <w:r>
              <w:t>15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60D63FF" w14:textId="3067D8DC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AC20DD8" w14:textId="3C8FF904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99FA00" w14:textId="77777777" w:rsidR="0082195A" w:rsidRPr="006959B3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B18A65E" w14:textId="383D4E76" w:rsidR="0082195A" w:rsidRDefault="00E42780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6A2A48">
              <w:rPr>
                <w:color w:val="000000" w:themeColor="text1"/>
              </w:rPr>
              <w:t>0</w:t>
            </w:r>
            <w:r w:rsidR="0082195A">
              <w:rPr>
                <w:color w:val="000000" w:themeColor="text1"/>
              </w:rPr>
              <w:t>%</w:t>
            </w:r>
          </w:p>
        </w:tc>
      </w:tr>
      <w:tr w:rsidR="00966E3F" w14:paraId="5A6B135B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D126BA" w14:textId="1E19649E" w:rsidR="00966E3F" w:rsidRDefault="00966E3F" w:rsidP="00224175">
            <w:r>
              <w:t>16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DC7B02C" w14:textId="27D9EDB3" w:rsidR="00966E3F" w:rsidRDefault="000C01A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0BE5289" w14:textId="7342CE3B" w:rsidR="00966E3F" w:rsidRDefault="006A2A4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07147B6" w14:textId="77777777" w:rsidR="00966E3F" w:rsidRPr="006959B3" w:rsidRDefault="00966E3F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4D8C0D9" w14:textId="3ADF7740" w:rsidR="00966E3F" w:rsidRDefault="000C01AD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1753A2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%</w:t>
            </w:r>
          </w:p>
        </w:tc>
      </w:tr>
      <w:tr w:rsidR="000C01AD" w14:paraId="446CBAB4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0669CDB" w14:textId="25E8A19C" w:rsidR="000C01AD" w:rsidRDefault="000C01AD" w:rsidP="00224175">
            <w:r>
              <w:t>17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B9C4FD5" w14:textId="4AF0CC77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6AF62C9" w14:textId="239F6D1D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6DB301" w14:textId="77777777" w:rsidR="000C01AD" w:rsidRPr="006959B3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878FC1D" w14:textId="07F86A0F" w:rsidR="000C01AD" w:rsidRDefault="005B261A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0C01AD">
              <w:rPr>
                <w:color w:val="000000" w:themeColor="text1"/>
              </w:rPr>
              <w:t>0%</w:t>
            </w:r>
          </w:p>
        </w:tc>
      </w:tr>
    </w:tbl>
    <w:p w14:paraId="1BF4528E" w14:textId="77777777" w:rsidR="001424CE" w:rsidRDefault="001424CE"/>
    <w:p w14:paraId="070FC178" w14:textId="79EA329C" w:rsidR="001424CE" w:rsidRDefault="001424CE">
      <w:r>
        <w:t>Meeting Closes time:</w:t>
      </w:r>
      <w:r w:rsidR="006959B3">
        <w:t xml:space="preserve"> </w:t>
      </w:r>
      <w:r w:rsidR="006A2A48">
        <w:t>0</w:t>
      </w:r>
      <w:r w:rsidR="0082195A">
        <w:t>2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0EB0" w14:textId="77777777" w:rsidR="00222276" w:rsidRDefault="00222276" w:rsidP="006F5BE3">
      <w:r>
        <w:separator/>
      </w:r>
    </w:p>
  </w:endnote>
  <w:endnote w:type="continuationSeparator" w:id="0">
    <w:p w14:paraId="3349817F" w14:textId="77777777" w:rsidR="00222276" w:rsidRDefault="00222276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10ED" w14:textId="77777777" w:rsidR="00222276" w:rsidRDefault="00222276" w:rsidP="006F5BE3">
      <w:r>
        <w:separator/>
      </w:r>
    </w:p>
  </w:footnote>
  <w:footnote w:type="continuationSeparator" w:id="0">
    <w:p w14:paraId="5307EF1B" w14:textId="77777777" w:rsidR="00222276" w:rsidRDefault="00222276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9DC"/>
    <w:multiLevelType w:val="hybridMultilevel"/>
    <w:tmpl w:val="C92AE514"/>
    <w:lvl w:ilvl="0" w:tplc="8BB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49"/>
    <w:multiLevelType w:val="hybridMultilevel"/>
    <w:tmpl w:val="C7B607FC"/>
    <w:lvl w:ilvl="0" w:tplc="CB6A5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681"/>
    <w:multiLevelType w:val="hybridMultilevel"/>
    <w:tmpl w:val="D400989E"/>
    <w:lvl w:ilvl="0" w:tplc="9FB43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97F1B"/>
    <w:multiLevelType w:val="hybridMultilevel"/>
    <w:tmpl w:val="894CC5B0"/>
    <w:lvl w:ilvl="0" w:tplc="B29A4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3"/>
  </w:num>
  <w:num w:numId="2" w16cid:durableId="781723764">
    <w:abstractNumId w:val="4"/>
  </w:num>
  <w:num w:numId="3" w16cid:durableId="940451381">
    <w:abstractNumId w:val="5"/>
  </w:num>
  <w:num w:numId="4" w16cid:durableId="2054692220">
    <w:abstractNumId w:val="2"/>
  </w:num>
  <w:num w:numId="5" w16cid:durableId="489759234">
    <w:abstractNumId w:val="1"/>
  </w:num>
  <w:num w:numId="6" w16cid:durableId="1320885758">
    <w:abstractNumId w:val="0"/>
  </w:num>
  <w:num w:numId="7" w16cid:durableId="1268386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0499C"/>
    <w:rsid w:val="00054CBE"/>
    <w:rsid w:val="000965FD"/>
    <w:rsid w:val="000A4A13"/>
    <w:rsid w:val="000C01AD"/>
    <w:rsid w:val="001106AD"/>
    <w:rsid w:val="001424CE"/>
    <w:rsid w:val="00151946"/>
    <w:rsid w:val="00162284"/>
    <w:rsid w:val="001753A2"/>
    <w:rsid w:val="00222276"/>
    <w:rsid w:val="00242D28"/>
    <w:rsid w:val="002C1908"/>
    <w:rsid w:val="003336D1"/>
    <w:rsid w:val="003647FA"/>
    <w:rsid w:val="00370EE3"/>
    <w:rsid w:val="003B259B"/>
    <w:rsid w:val="0040362D"/>
    <w:rsid w:val="004717C4"/>
    <w:rsid w:val="005B261A"/>
    <w:rsid w:val="005C7ABC"/>
    <w:rsid w:val="00661396"/>
    <w:rsid w:val="006959B3"/>
    <w:rsid w:val="006A2A48"/>
    <w:rsid w:val="006C5029"/>
    <w:rsid w:val="006F5BE3"/>
    <w:rsid w:val="007711F0"/>
    <w:rsid w:val="00780160"/>
    <w:rsid w:val="0082195A"/>
    <w:rsid w:val="00936307"/>
    <w:rsid w:val="00966E3F"/>
    <w:rsid w:val="00A56A90"/>
    <w:rsid w:val="00A92DE2"/>
    <w:rsid w:val="00B44BA2"/>
    <w:rsid w:val="00C50858"/>
    <w:rsid w:val="00D61F72"/>
    <w:rsid w:val="00E42780"/>
    <w:rsid w:val="00E50FCB"/>
    <w:rsid w:val="00E96A79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60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15</cp:revision>
  <dcterms:created xsi:type="dcterms:W3CDTF">2022-03-28T16:32:00Z</dcterms:created>
  <dcterms:modified xsi:type="dcterms:W3CDTF">2022-04-23T01:55:00Z</dcterms:modified>
</cp:coreProperties>
</file>