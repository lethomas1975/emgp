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1412FFD9" w:rsidR="00F16B21" w:rsidRDefault="00151946">
                  <w:r>
                    <w:t>30</w:t>
                  </w:r>
                  <w:r w:rsidR="00B44BA2">
                    <w:t>/03/2022 1</w:t>
                  </w:r>
                  <w:r>
                    <w:t>7</w:t>
                  </w:r>
                  <w:r w:rsidR="00B44BA2">
                    <w:t>:30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EBCE631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C1C6FEB" w14:textId="7B5C76C1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269F37DC" w:rsidR="00F16B21" w:rsidRDefault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Lily Zhang</w:t>
            </w:r>
            <w:r w:rsidR="00FF104C">
              <w:t xml:space="preserve"> (unplanned work night shift)</w:t>
            </w: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06C4D2E0" w14:textId="77777777" w:rsidR="00F16B21" w:rsidRDefault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Objectif test the PIC18F4550 and </w:t>
            </w:r>
            <w:proofErr w:type="spellStart"/>
            <w:r>
              <w:t>PICKit</w:t>
            </w:r>
            <w:proofErr w:type="spellEnd"/>
            <w:r>
              <w:t xml:space="preserve"> 3 work</w:t>
            </w:r>
          </w:p>
          <w:p w14:paraId="07732E64" w14:textId="77777777" w:rsidR="00151946" w:rsidRDefault="00151946" w:rsidP="001519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had a successful test with the blinking led schema</w:t>
            </w:r>
          </w:p>
          <w:p w14:paraId="0AAE2145" w14:textId="2E77A738" w:rsidR="00151946" w:rsidRDefault="00151946" w:rsidP="001519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Got the result on recording</w:t>
            </w:r>
          </w:p>
          <w:p w14:paraId="3F56EC68" w14:textId="44EE6000" w:rsidR="000965FD" w:rsidRDefault="000965FD" w:rsidP="0009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meeting at the lab on Friday Arp 3.</w:t>
            </w:r>
          </w:p>
          <w:p w14:paraId="513C96BB" w14:textId="25DBD693" w:rsidR="00151946" w:rsidRDefault="00151946" w:rsidP="0015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Objectif on first day of lab: testing each component 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63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3647FA" w14:paraId="51A917B3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C7B89B9" w14:textId="241F264A" w:rsidR="003647FA" w:rsidRDefault="003647FA" w:rsidP="003647FA">
            <w:r>
              <w:t>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A5F42C5" w14:textId="5A0CA459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B3">
              <w:rPr>
                <w:color w:val="000000" w:themeColor="text1"/>
              </w:rPr>
              <w:t xml:space="preserve">Team </w:t>
            </w:r>
            <w:r>
              <w:rPr>
                <w:color w:val="000000" w:themeColor="text1"/>
              </w:rPr>
              <w:t>introduction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3913AC2" w14:textId="3209BE67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Everyone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588115A" w14:textId="3ADA479D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26/03/2022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500E5A40" w14:textId="62FA35D6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100</w:t>
            </w:r>
          </w:p>
        </w:tc>
      </w:tr>
      <w:tr w:rsidR="003647FA" w14:paraId="0C7B0E2B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EFF0EAF" w14:textId="255A6335" w:rsidR="003647FA" w:rsidRDefault="003647FA" w:rsidP="003647FA">
            <w:r>
              <w:t>2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79CC1F2" w14:textId="77777777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formation:</w:t>
            </w:r>
          </w:p>
          <w:p w14:paraId="73C924A5" w14:textId="77777777" w:rsidR="003647FA" w:rsidRPr="006F5BE3" w:rsidRDefault="003647FA" w:rsidP="003647F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5BE3">
              <w:rPr>
                <w:color w:val="000000" w:themeColor="text1"/>
              </w:rPr>
              <w:t>Team Lead: Thomas Le</w:t>
            </w:r>
          </w:p>
          <w:p w14:paraId="068FD5F1" w14:textId="77777777" w:rsidR="003647FA" w:rsidRPr="006F5BE3" w:rsidRDefault="003647FA" w:rsidP="003647F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5BE3">
              <w:rPr>
                <w:color w:val="000000" w:themeColor="text1"/>
              </w:rPr>
              <w:t>Hardware Architect: Cher Khor</w:t>
            </w:r>
          </w:p>
          <w:p w14:paraId="79E3358C" w14:textId="570F25BD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E3">
              <w:rPr>
                <w:color w:val="000000" w:themeColor="text1"/>
              </w:rPr>
              <w:t>Software Architect: Thomas 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C8A443B" w14:textId="7B279D6C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F685562" w14:textId="39CF294D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26/03/2022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A09B84" w14:textId="5B704C8F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100</w:t>
            </w:r>
          </w:p>
        </w:tc>
      </w:tr>
      <w:tr w:rsidR="003647FA" w14:paraId="1CB6B8C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7DB3AB8" w14:textId="73AFF6B7" w:rsidR="003647FA" w:rsidRDefault="003647FA" w:rsidP="003647FA">
            <w:r>
              <w:t>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6068A066" w14:textId="4098D1E0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Assignment of modules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8DE570D" w14:textId="41B860E8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4BE5A12" w14:textId="596A78A6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26/03/2002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45926843" w14:textId="64A3665F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100</w:t>
            </w:r>
          </w:p>
        </w:tc>
      </w:tr>
      <w:tr w:rsidR="003647FA" w14:paraId="5AD24B28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EEC17C4" w14:textId="509A2EAC" w:rsidR="003647FA" w:rsidRDefault="003647FA" w:rsidP="003647FA">
            <w:r>
              <w:t>4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32588E0D" w14:textId="45FD60F7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Feasibility Analysis (components, pins availability, etc)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A4E4605" w14:textId="247DAD76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7E0D141" w14:textId="04745785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26/03/2022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06C8A799" w14:textId="7E4E4003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3647FA" w14:paraId="0FB932D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F700615" w14:textId="4EDF07D7" w:rsidR="003647FA" w:rsidRDefault="003647FA" w:rsidP="003647FA">
            <w:r>
              <w:t>5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27A61DA9" w14:textId="5D3C985F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ACCA18E" w14:textId="78AE6979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75E912B" w14:textId="77777777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1F3C429" w14:textId="5611358D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3647FA" w14:paraId="65A6FD50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C2D875B" w14:textId="5250CF1C" w:rsidR="003647FA" w:rsidRDefault="003647FA" w:rsidP="003647FA">
            <w:r>
              <w:t>6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09AE9C95" w14:textId="01265857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Optical Sensor Module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AB9B089" w14:textId="3717BC0D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0B63849" w14:textId="77777777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99A0B0E" w14:textId="24960C47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3647FA" w14:paraId="2601D6DF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11351BD" w14:textId="2F9CE3E8" w:rsidR="003647FA" w:rsidRDefault="003647FA" w:rsidP="003647FA">
            <w:r>
              <w:t>7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7D339154" w14:textId="30E00C48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5B4345" w14:textId="1E43E732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E307C5E" w14:textId="77777777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1FF4DF" w14:textId="2E09361E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3647FA" w14:paraId="71DC401B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ABF48EE" w14:textId="299433F6" w:rsidR="003647FA" w:rsidRDefault="003647FA" w:rsidP="003647FA">
            <w:r>
              <w:t>8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375D8C88" w14:textId="359A2A6D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AE50E7B" w14:textId="765A6B11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0694CB0" w14:textId="77777777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2AFEB22" w14:textId="05CA525B" w:rsidR="003647FA" w:rsidRDefault="003647FA" w:rsidP="0036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3647FA" w14:paraId="4DA5A913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AD54DED" w14:textId="67540D8D" w:rsidR="003647FA" w:rsidRDefault="003647FA" w:rsidP="003647FA">
            <w:r>
              <w:t>9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41B5F68" w14:textId="1E98B749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927D83E" w14:textId="63BC35EC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89FBCF6" w14:textId="77777777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320D559" w14:textId="466D86BC" w:rsidR="003647FA" w:rsidRDefault="003647FA" w:rsidP="0036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4B57FA43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A92DE2" w14:paraId="2BB00D2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DD159B" w14:textId="4FC7F69E" w:rsidR="001424CE" w:rsidRDefault="0040362D" w:rsidP="00224175">
            <w:r>
              <w:t>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5C92AB7B" w14:textId="301DF009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1C9752A" w14:textId="077A2DED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8A079D1" w14:textId="77777777" w:rsidR="001424CE" w:rsidRPr="006959B3" w:rsidRDefault="001424CE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F6E0B30" w14:textId="28679957" w:rsidR="001424CE" w:rsidRPr="006959B3" w:rsidRDefault="002C1908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46%</w:t>
            </w:r>
          </w:p>
        </w:tc>
      </w:tr>
      <w:tr w:rsidR="003647FA" w14:paraId="1DCB8415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B0C7F1D" w14:textId="5BEE460F" w:rsidR="003647FA" w:rsidRDefault="003647FA" w:rsidP="00224175">
            <w:r>
              <w:t>5.1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797534DA" w14:textId="263F70BB" w:rsidR="003647FA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the sensors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0798DAD" w14:textId="2A6DC73D" w:rsidR="003647FA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23CF0B3" w14:textId="77777777" w:rsidR="003647FA" w:rsidRPr="006959B3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6EAEE7A" w14:textId="01EF5505" w:rsidR="003647FA" w:rsidRDefault="002C1908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3647FA">
              <w:rPr>
                <w:color w:val="000000" w:themeColor="text1"/>
              </w:rPr>
              <w:t>0%</w:t>
            </w:r>
          </w:p>
        </w:tc>
      </w:tr>
      <w:tr w:rsidR="003647FA" w14:paraId="68CACD7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C8A354" w14:textId="041E52EF" w:rsidR="003647FA" w:rsidRDefault="003647FA" w:rsidP="00224175">
            <w:r>
              <w:t>5.2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82E9A04" w14:textId="61794E1C" w:rsidR="003647FA" w:rsidRDefault="003647F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ED776C1" w14:textId="076C31D4" w:rsidR="003647FA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AF381C8" w14:textId="77777777" w:rsidR="003647FA" w:rsidRPr="006959B3" w:rsidRDefault="003647F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AC6D448" w14:textId="34D7B284" w:rsidR="003647FA" w:rsidRDefault="002C1908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3647FA" w14:paraId="3C15F9AE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2882C5" w14:textId="77EA67E0" w:rsidR="003647FA" w:rsidRDefault="003647FA" w:rsidP="00224175">
            <w:r>
              <w:t>5.3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372D810E" w14:textId="1E68C644" w:rsidR="003647FA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7BCC67B" w14:textId="5CC045F1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0175910" w14:textId="77777777" w:rsidR="003647FA" w:rsidRPr="006959B3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AC0A8BC" w14:textId="59BBEEA0" w:rsidR="003647FA" w:rsidRDefault="002C1908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3647FA" w14:paraId="3C22B0ED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6CE7A0C" w14:textId="1B1DADCC" w:rsidR="003647FA" w:rsidRDefault="003647FA" w:rsidP="00224175">
            <w:r>
              <w:t>5.4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A2CDE1F" w14:textId="6A11F6E3" w:rsidR="003647FA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6523B35" w14:textId="574803AB" w:rsidR="003647FA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BB621F8" w14:textId="77777777" w:rsidR="003647FA" w:rsidRPr="006959B3" w:rsidRDefault="003647F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41E609" w14:textId="2B2463DC" w:rsidR="003647FA" w:rsidRDefault="002C1908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30%</w:t>
            </w:r>
          </w:p>
        </w:tc>
      </w:tr>
      <w:tr w:rsidR="003647FA" w14:paraId="5BA94D6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7CFD54" w14:textId="663B867D" w:rsidR="003647FA" w:rsidRDefault="002C1908" w:rsidP="00224175">
            <w:r>
              <w:t>5.5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10F79E0" w14:textId="7A08F40E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C351AE" w14:textId="00C19E27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52148BD" w14:textId="77777777" w:rsidR="003647FA" w:rsidRPr="006959B3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8F07446" w14:textId="60C5BAC9" w:rsidR="003647FA" w:rsidRDefault="002C1908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6F5BE3" w14:paraId="0E081019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E90C0F7" w14:textId="33593771" w:rsidR="006F5BE3" w:rsidRDefault="0040362D" w:rsidP="00224175">
            <w:r>
              <w:t>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247BEEA" w14:textId="22DD8416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Optical Sensor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573E229" w14:textId="2787F74E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9B81FDA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7AAC9AF" w14:textId="61DC21B7" w:rsidR="006F5BE3" w:rsidRDefault="002C1908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60%</w:t>
            </w:r>
          </w:p>
        </w:tc>
      </w:tr>
      <w:tr w:rsidR="002C1908" w14:paraId="25F3CEB4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1725710" w14:textId="1F11606C" w:rsidR="002C1908" w:rsidRDefault="002C1908" w:rsidP="00224175">
            <w:r>
              <w:t>6.1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A82EFEF" w14:textId="26201BA2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the sensors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3B659C" w14:textId="4F16475D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DB5FDF2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9DBF286" w14:textId="7E387ADD" w:rsidR="002C1908" w:rsidRDefault="002C1908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2C1908" w14:paraId="5DB923C9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009CEE8" w14:textId="4F6B816D" w:rsidR="002C1908" w:rsidRDefault="002C1908" w:rsidP="00224175">
            <w:r>
              <w:t>6.2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73537A30" w14:textId="42AD5EE6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4837075" w14:textId="24BCA87B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17E1D6F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E3BF87F" w14:textId="2682E7C7" w:rsidR="002C1908" w:rsidRDefault="002C1908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 w:rsidR="002C1908" w14:paraId="341EFA87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481AAC1" w14:textId="2EEF96EC" w:rsidR="002C1908" w:rsidRDefault="002C1908" w:rsidP="00224175">
            <w:r>
              <w:t>6.3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3D808029" w14:textId="794AE5E0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5C17AC4" w14:textId="74984D86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A8F6AD2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B01EE48" w14:textId="6D223AA3" w:rsidR="002C1908" w:rsidRDefault="002C1908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2C1908" w14:paraId="6CEF0FB1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E09E8FF" w14:textId="6B4075C9" w:rsidR="002C1908" w:rsidRDefault="002C1908" w:rsidP="00224175">
            <w:r>
              <w:lastRenderedPageBreak/>
              <w:t>6.4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D3C7E8A" w14:textId="7BF08DDE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4CF505E" w14:textId="11E2FB87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04B16FD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BBDD707" w14:textId="607E74C6" w:rsidR="002C1908" w:rsidRDefault="002C1908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 w:rsidR="002C1908" w14:paraId="48C016A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C1C8580" w14:textId="78153110" w:rsidR="002C1908" w:rsidRDefault="002C1908" w:rsidP="00224175">
            <w:r>
              <w:t>6.5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D3A4FF9" w14:textId="2D92F68B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11AE072" w14:textId="4BD8289C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F2138D9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88EC8F4" w14:textId="2616B5F9" w:rsidR="002C1908" w:rsidRDefault="002C1908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6F5BE3" w14:paraId="1091967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7863973" w14:textId="1985A5EC" w:rsidR="006F5BE3" w:rsidRDefault="0040362D" w:rsidP="00224175">
            <w:r>
              <w:t>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356E9A4" w14:textId="55C435CF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84DEB87" w14:textId="5C8B5070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05187AA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2CE54A2" w14:textId="05C71D22" w:rsidR="006F5BE3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</w:tr>
      <w:tr w:rsidR="002C1908" w14:paraId="60DCB940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7448E29" w14:textId="1D8C1EA5" w:rsidR="002C1908" w:rsidRDefault="002C1908" w:rsidP="00224175">
            <w:r>
              <w:t>7.1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C0E8D04" w14:textId="13C6010A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SM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544AF4A" w14:textId="0681DED6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70585BE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9E8BE64" w14:textId="542C1D50" w:rsidR="002C1908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2C1908" w14:paraId="74FEAD83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6CCC05" w14:textId="0426B4CB" w:rsidR="002C1908" w:rsidRDefault="002C1908" w:rsidP="00224175">
            <w:r>
              <w:t>7.2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EDB9DD4" w14:textId="1228A849" w:rsidR="002C1908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A42A8D4" w14:textId="3F4E6274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A53AC8D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70F6768" w14:textId="6EDF68C2" w:rsidR="002C1908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2C1908" w14:paraId="3DC29DC7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81BC2CA" w14:textId="1093A61E" w:rsidR="002C1908" w:rsidRDefault="002C1908" w:rsidP="00224175">
            <w:r>
              <w:t>7.3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C0C8DC3" w14:textId="03E624FF" w:rsidR="002C1908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8A7252B" w14:textId="3D23D285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F49A65C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77FD2B1" w14:textId="3C498208" w:rsidR="002C1908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2C1908" w14:paraId="722EC9D0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48961E" w14:textId="5D2E81EE" w:rsidR="002C1908" w:rsidRDefault="002C1908" w:rsidP="00224175">
            <w:r>
              <w:t>7.4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7B3ABCF" w14:textId="1FF866E8" w:rsidR="002C1908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2D2E371" w14:textId="22500BDD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F6C2537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2DC8D8A" w14:textId="1B86988A" w:rsidR="002C1908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2C1908" w14:paraId="33F3ECCA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ED8B078" w14:textId="208CC1F8" w:rsidR="002C1908" w:rsidRDefault="002C1908" w:rsidP="00224175">
            <w:r>
              <w:t>7.5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9F6BBC5" w14:textId="4425DC7A" w:rsidR="002C1908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8E412F" w14:textId="73E3E510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1676452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68052C3" w14:textId="4E6FFD41" w:rsidR="002C1908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6F5BE3" w14:paraId="3615D9A7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26A502F" w14:textId="71E41FD8" w:rsidR="006F5BE3" w:rsidRDefault="0040362D" w:rsidP="00224175">
            <w:r>
              <w:t>8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392F78A" w14:textId="3DC2253C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82F2227" w14:textId="2B10FCAF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33E14C7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FAFCB45" w14:textId="47D97727" w:rsidR="006F5BE3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A92DE2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%</w:t>
            </w:r>
          </w:p>
        </w:tc>
      </w:tr>
      <w:tr w:rsidR="00FF104C" w14:paraId="259DCDA3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40621A6" w14:textId="349D70D4" w:rsidR="00FF104C" w:rsidRDefault="00FF104C" w:rsidP="00224175">
            <w:r>
              <w:t>8.1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A459055" w14:textId="31713D86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7 Segments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9BEDB1A" w14:textId="3961E5FD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9E86690" w14:textId="77777777" w:rsidR="00FF104C" w:rsidRPr="006959B3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3B36E5D" w14:textId="47A4577C" w:rsidR="00FF104C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FF104C" w14:paraId="6D989F69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50F6D01" w14:textId="6C24CB26" w:rsidR="00FF104C" w:rsidRDefault="00FF104C" w:rsidP="00224175">
            <w:r>
              <w:t>8.2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BD5990E" w14:textId="574E61B6" w:rsidR="00FF104C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C5D71D2" w14:textId="7BC0EE4D" w:rsidR="00FF104C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7E466EB" w14:textId="77777777" w:rsidR="00FF104C" w:rsidRPr="006959B3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04D3936" w14:textId="38745E6F" w:rsidR="00FF104C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FF104C" w14:paraId="759BC98F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4AAB57" w14:textId="3594BEDC" w:rsidR="00FF104C" w:rsidRDefault="00FF104C" w:rsidP="00224175">
            <w:r>
              <w:t>8.3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6B9BF568" w14:textId="037B4CF8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9227796" w14:textId="3383068C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A52A969" w14:textId="77777777" w:rsidR="00FF104C" w:rsidRPr="006959B3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039D48B" w14:textId="0EDBD80C" w:rsidR="00FF104C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FF104C" w14:paraId="66AF4431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87B85A4" w14:textId="79BC834F" w:rsidR="00FF104C" w:rsidRDefault="00FF104C" w:rsidP="00224175">
            <w:r>
              <w:t>8.4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65C2E65A" w14:textId="5AD7C72C" w:rsidR="00FF104C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10BFB9E" w14:textId="449EE507" w:rsidR="00FF104C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3C0859C" w14:textId="77777777" w:rsidR="00FF104C" w:rsidRPr="006959B3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BD287C4" w14:textId="6957350D" w:rsidR="00FF104C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FF104C" w14:paraId="6859D25F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1666DD5" w14:textId="5A6B51A9" w:rsidR="00FF104C" w:rsidRDefault="00FF104C" w:rsidP="00224175">
            <w:r>
              <w:t>8.5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1905886" w14:textId="64F842E7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9A0E5D8" w14:textId="1EC511EA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C9E6F28" w14:textId="77777777" w:rsidR="00FF104C" w:rsidRPr="006959B3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1B0349" w14:textId="5769D21C" w:rsidR="00FF104C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6F5BE3" w14:paraId="1804F0DC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590806" w14:textId="2B001E6A" w:rsidR="006F5BE3" w:rsidRDefault="0040362D" w:rsidP="00224175">
            <w:r>
              <w:t>9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595D547" w14:textId="186297A2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023CB74" w14:textId="192E7159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840DFA1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BD01010" w14:textId="34F61DCE" w:rsidR="006F5BE3" w:rsidRDefault="00A92DE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51946">
              <w:rPr>
                <w:color w:val="000000" w:themeColor="text1"/>
              </w:rPr>
              <w:t>%</w:t>
            </w:r>
          </w:p>
        </w:tc>
      </w:tr>
      <w:tr w:rsidR="00151946" w14:paraId="435B61AE" w14:textId="77777777" w:rsidTr="0015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8DA489D" w14:textId="7547155A" w:rsidR="00151946" w:rsidRDefault="00151946" w:rsidP="00224175">
            <w:r>
              <w:t>9.1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9207B16" w14:textId="3042C5DB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buzzer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E1EE2D8" w14:textId="4DF88A8A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1F148DF" w14:textId="77777777" w:rsidR="00151946" w:rsidRPr="006959B3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08542AA" w14:textId="780CDDC1" w:rsidR="00151946" w:rsidRDefault="00151946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151946" w14:paraId="5D43BC93" w14:textId="77777777" w:rsidTr="0015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BAFA240" w14:textId="7326AFA5" w:rsidR="00151946" w:rsidRDefault="00151946" w:rsidP="00224175">
            <w:r>
              <w:t>9.2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BF04398" w14:textId="49C59C9A" w:rsidR="00151946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B5E0FF6" w14:textId="52E7B031" w:rsidR="00151946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2971FDE" w14:textId="77777777" w:rsidR="00151946" w:rsidRPr="006959B3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AAE56C7" w14:textId="0FDE76B8" w:rsidR="00151946" w:rsidRDefault="00151946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151946" w14:paraId="0A89AF86" w14:textId="77777777" w:rsidTr="0015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0150786" w14:textId="25E99353" w:rsidR="00151946" w:rsidRDefault="00151946" w:rsidP="00224175">
            <w:r>
              <w:t>9.3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1CE98D7" w14:textId="1BCEC92C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DCA3EEF" w14:textId="1D5F1C66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2DD0D99" w14:textId="77777777" w:rsidR="00151946" w:rsidRPr="006959B3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55F77F5" w14:textId="32EC6CAC" w:rsidR="00151946" w:rsidRDefault="00151946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151946" w14:paraId="65450F84" w14:textId="77777777" w:rsidTr="0015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90D158" w14:textId="140146EA" w:rsidR="00151946" w:rsidRDefault="00151946" w:rsidP="00224175">
            <w:r>
              <w:t>9.4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0DBBFA7C" w14:textId="0B66C4E7" w:rsidR="00151946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F850E88" w14:textId="64D12B4D" w:rsidR="00151946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E8B6D0C" w14:textId="77777777" w:rsidR="00151946" w:rsidRPr="006959B3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E31FBB" w14:textId="4FC547BF" w:rsidR="00151946" w:rsidRDefault="00151946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151946" w14:paraId="1C7E71DB" w14:textId="77777777" w:rsidTr="0015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4BAC6CD" w14:textId="4604B653" w:rsidR="00151946" w:rsidRDefault="00151946" w:rsidP="00224175">
            <w:r>
              <w:t>9.5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C6994FF" w14:textId="4AEF6001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85AB0B" w14:textId="4777164B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7FF8583" w14:textId="77777777" w:rsidR="00151946" w:rsidRPr="006959B3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0B1B520" w14:textId="61131AC0" w:rsidR="00151946" w:rsidRDefault="00151946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</w:tbl>
    <w:p w14:paraId="1BF4528E" w14:textId="77777777" w:rsidR="001424CE" w:rsidRDefault="001424CE"/>
    <w:p w14:paraId="070FC178" w14:textId="6044A70E" w:rsidR="001424CE" w:rsidRDefault="001424CE">
      <w:r>
        <w:t>Meeting Closes time:</w:t>
      </w:r>
      <w:r w:rsidR="006959B3">
        <w:t xml:space="preserve"> </w:t>
      </w:r>
      <w:r w:rsidR="00151946">
        <w:t>23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1FF3" w14:textId="77777777" w:rsidR="00EB184B" w:rsidRDefault="00EB184B" w:rsidP="006F5BE3">
      <w:r>
        <w:separator/>
      </w:r>
    </w:p>
  </w:endnote>
  <w:endnote w:type="continuationSeparator" w:id="0">
    <w:p w14:paraId="2C97ECA5" w14:textId="77777777" w:rsidR="00EB184B" w:rsidRDefault="00EB184B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21D7" w14:textId="77777777" w:rsidR="00EB184B" w:rsidRDefault="00EB184B" w:rsidP="006F5BE3">
      <w:r>
        <w:separator/>
      </w:r>
    </w:p>
  </w:footnote>
  <w:footnote w:type="continuationSeparator" w:id="0">
    <w:p w14:paraId="33FFA2AE" w14:textId="77777777" w:rsidR="00EB184B" w:rsidRDefault="00EB184B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0"/>
  </w:num>
  <w:num w:numId="2" w16cid:durableId="781723764">
    <w:abstractNumId w:val="1"/>
  </w:num>
  <w:num w:numId="3" w16cid:durableId="94045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965FD"/>
    <w:rsid w:val="001424CE"/>
    <w:rsid w:val="00151946"/>
    <w:rsid w:val="00242D28"/>
    <w:rsid w:val="002C1908"/>
    <w:rsid w:val="003336D1"/>
    <w:rsid w:val="003647FA"/>
    <w:rsid w:val="003B259B"/>
    <w:rsid w:val="0040362D"/>
    <w:rsid w:val="005C7ABC"/>
    <w:rsid w:val="006959B3"/>
    <w:rsid w:val="006C5029"/>
    <w:rsid w:val="006F5BE3"/>
    <w:rsid w:val="00936307"/>
    <w:rsid w:val="00A92DE2"/>
    <w:rsid w:val="00B44BA2"/>
    <w:rsid w:val="00E50FCB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22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4</cp:revision>
  <dcterms:created xsi:type="dcterms:W3CDTF">2022-03-28T16:32:00Z</dcterms:created>
  <dcterms:modified xsi:type="dcterms:W3CDTF">2022-03-31T03:26:00Z</dcterms:modified>
</cp:coreProperties>
</file>