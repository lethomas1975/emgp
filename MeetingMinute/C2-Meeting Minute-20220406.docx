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7C430D0B" w:rsidR="00F16B21" w:rsidRDefault="004717C4">
                  <w:r>
                    <w:t>0</w:t>
                  </w:r>
                  <w:r w:rsidR="000A4A13">
                    <w:t>6</w:t>
                  </w:r>
                  <w:r w:rsidR="00B44BA2">
                    <w:t>/0</w:t>
                  </w:r>
                  <w:r>
                    <w:t>4</w:t>
                  </w:r>
                  <w:r w:rsidR="00B44BA2">
                    <w:t>/2022 1</w:t>
                  </w:r>
                  <w:r w:rsidR="00A56A90">
                    <w:t>9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EBCE631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5F8F8295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  <w:p w14:paraId="5C1C6FEB" w14:textId="3D22C16C" w:rsidR="004717C4" w:rsidRDefault="00471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Lily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2BB32E1C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00DE4E27" w14:textId="77777777" w:rsidR="004717C4" w:rsidRDefault="000A4A13" w:rsidP="0015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is to get the bonus mark:</w:t>
            </w:r>
          </w:p>
          <w:p w14:paraId="5332C181" w14:textId="77777777" w:rsidR="000A4A13" w:rsidRDefault="000A4A13" w:rsidP="000A4A1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 with Transistor</w:t>
            </w:r>
          </w:p>
          <w:p w14:paraId="3BE657CB" w14:textId="77777777" w:rsidR="000A4A13" w:rsidRDefault="000A4A13" w:rsidP="000A4A1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Proximity Sensor with ADC</w:t>
            </w:r>
          </w:p>
          <w:p w14:paraId="513C96BB" w14:textId="4BC067D9" w:rsidR="000A4A13" w:rsidRDefault="00780160" w:rsidP="000A4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0A4A13">
              <w:t xml:space="preserve"> build</w:t>
            </w:r>
            <w:r>
              <w:t>ing</w:t>
            </w:r>
            <w:r w:rsidR="000A4A13">
              <w:t xml:space="preserve"> of the car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0A4A13" w14:paraId="62833C60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2E799B1" w14:textId="77777777" w:rsidR="000A4A13" w:rsidRDefault="000A4A13" w:rsidP="003151AC">
            <w:r>
              <w:t>5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29FFCF3A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5BDB930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A764D76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7869EB4" w14:textId="77777777" w:rsidR="000A4A13" w:rsidRPr="006959B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75%</w:t>
            </w:r>
          </w:p>
        </w:tc>
      </w:tr>
      <w:tr w:rsidR="000A4A13" w14:paraId="5DA48DCA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FB018AC" w14:textId="77777777" w:rsidR="000A4A13" w:rsidRDefault="000A4A13" w:rsidP="003151AC">
            <w:r>
              <w:t>5.2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01AF6A9C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1999A45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CC01A5E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0C055B3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 w:rsidR="000A4A13" w14:paraId="256A82C6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CE06F74" w14:textId="77777777" w:rsidR="000A4A13" w:rsidRDefault="000A4A13" w:rsidP="003151AC">
            <w:r>
              <w:t>5.4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19206C4A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BE720BD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CDF9B92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960109F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 w:rsidR="000A4A13" w14:paraId="3D513360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227A5B3" w14:textId="77777777" w:rsidR="000A4A13" w:rsidRDefault="000A4A13" w:rsidP="003151AC">
            <w:r>
              <w:t>5.5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460C673E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4E19D99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E67F2E3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4DDD56B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50%</w:t>
            </w:r>
          </w:p>
        </w:tc>
      </w:tr>
      <w:tr w:rsidR="000A4A13" w14:paraId="18F5338E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F2CCAFB" w14:textId="77777777" w:rsidR="000A4A13" w:rsidRDefault="000A4A13" w:rsidP="003151AC">
            <w:r>
              <w:t>6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2473E89C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Optical Sensor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DAF7208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EB649B7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236BCC8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6A4C1E0C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1C77B79" w14:textId="77777777" w:rsidR="000A4A13" w:rsidRDefault="000A4A13" w:rsidP="003151AC">
            <w:r>
              <w:t>6.2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2CD87CDE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83B1510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DA3B411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C3FE549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5B99618E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529AE5F" w14:textId="77777777" w:rsidR="000A4A13" w:rsidRDefault="000A4A13" w:rsidP="003151AC">
            <w:r>
              <w:t>6.4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2B13173A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66EE610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77CAD0F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507E999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73418865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6406FA9" w14:textId="77777777" w:rsidR="000A4A13" w:rsidRDefault="000A4A13" w:rsidP="003151AC">
            <w:r>
              <w:t>6.5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11086F87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BAB4C50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59B4A5E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180BF8D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2FEBFA3A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41A746B" w14:textId="77777777" w:rsidR="000A4A13" w:rsidRDefault="000A4A13" w:rsidP="003151AC">
            <w:r>
              <w:t>7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5F0EBBC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6907459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ECC4748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DD783E6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40%</w:t>
            </w:r>
          </w:p>
        </w:tc>
      </w:tr>
      <w:tr w:rsidR="000A4A13" w14:paraId="2FE4E72B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AEB5D96" w14:textId="77777777" w:rsidR="000A4A13" w:rsidRDefault="000A4A13" w:rsidP="003151AC">
            <w:r>
              <w:t>7.2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02720728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B893DD4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B15E5FB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224913E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0A4A13" w14:paraId="0D2E7747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B8528D2" w14:textId="77777777" w:rsidR="000A4A13" w:rsidRDefault="000A4A13" w:rsidP="003151AC">
            <w:r>
              <w:t>7.4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3E7BF614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49C256C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5547700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46621E0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0A4A13" w14:paraId="45E5C4AA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AA29DA8" w14:textId="77777777" w:rsidR="000A4A13" w:rsidRDefault="000A4A13" w:rsidP="003151AC">
            <w:r>
              <w:t>7.5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5B871F14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9C0356E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DCE9DC6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4A875C1E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  <w:tr w:rsidR="000A4A13" w14:paraId="06390E8D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AB67877" w14:textId="77777777" w:rsidR="000A4A13" w:rsidRDefault="000A4A13" w:rsidP="003151AC">
            <w:r>
              <w:t>8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65382460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 Segments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5D86B17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A9120A1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C9DA112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6546F744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5EFF6FC" w14:textId="77777777" w:rsidR="000A4A13" w:rsidRDefault="000A4A13" w:rsidP="003151AC">
            <w:r>
              <w:t>8.2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71E3117D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F22D07D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5A50A6C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78DC839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56F82641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E88CD42" w14:textId="77777777" w:rsidR="000A4A13" w:rsidRDefault="000A4A13" w:rsidP="003151AC">
            <w:r>
              <w:t>8.4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113749DA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118E0D4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275D413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D559312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6C3FC4C7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8E0812E" w14:textId="77777777" w:rsidR="000A4A13" w:rsidRDefault="000A4A13" w:rsidP="003151AC">
            <w:r>
              <w:t>8.5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27C874F7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03BE47F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4B9C1E4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55014EF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6A9EB7DF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56CE9B9" w14:textId="77777777" w:rsidR="000A4A13" w:rsidRDefault="000A4A13" w:rsidP="003151AC">
            <w:r>
              <w:t>9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1E4F398C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05F7371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DCB01C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55CF7E4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68779FE1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600E23E" w14:textId="77777777" w:rsidR="000A4A13" w:rsidRDefault="000A4A13" w:rsidP="003151AC">
            <w:r>
              <w:t>9.2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4AF44482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7F4FCDB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2C9517EE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EC3CC0A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4B19AB22" w14:textId="77777777" w:rsidTr="003151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03D6B81" w14:textId="77777777" w:rsidR="000A4A13" w:rsidRDefault="000A4A13" w:rsidP="003151AC">
            <w:r>
              <w:t>9.4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5F521BDD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6C03CB9E" w14:textId="77777777" w:rsidR="000A4A1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8A76089" w14:textId="77777777" w:rsidR="000A4A13" w:rsidRPr="006959B3" w:rsidRDefault="000A4A13" w:rsidP="0031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82F5696" w14:textId="77777777" w:rsidR="000A4A13" w:rsidRDefault="000A4A13" w:rsidP="003151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3F0169DF" w14:textId="77777777" w:rsidTr="00315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2C70DE5" w14:textId="77777777" w:rsidR="000A4A13" w:rsidRDefault="000A4A13" w:rsidP="003151AC">
            <w:r>
              <w:t>9.5</w:t>
            </w:r>
          </w:p>
        </w:tc>
        <w:tc>
          <w:tcPr>
            <w:tcW w:w="4296" w:type="dxa"/>
            <w:gridSpan w:val="2"/>
            <w:shd w:val="clear" w:color="auto" w:fill="DEEAF6" w:themeFill="accent5" w:themeFillTint="33"/>
          </w:tcPr>
          <w:p w14:paraId="196CDC2A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470629" w14:textId="77777777" w:rsidR="000A4A1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3FC410A3" w14:textId="77777777" w:rsidR="000A4A13" w:rsidRPr="006959B3" w:rsidRDefault="000A4A13" w:rsidP="0031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FBF0A77" w14:textId="77777777" w:rsidR="000A4A13" w:rsidRDefault="000A4A13" w:rsidP="003151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</w:tbl>
    <w:p w14:paraId="4B57FA43" w14:textId="5C9999D8" w:rsidR="000A4A13" w:rsidRDefault="000A4A13"/>
    <w:p w14:paraId="0BAFD82D" w14:textId="77777777" w:rsidR="000A4A13" w:rsidRDefault="000A4A13">
      <w:r>
        <w:br w:type="page"/>
      </w:r>
    </w:p>
    <w:p w14:paraId="34F2AB12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A92DE2" w14:paraId="2BB00D2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DD159B" w14:textId="4FC7F69E" w:rsidR="001424CE" w:rsidRDefault="0040362D" w:rsidP="00224175">
            <w:r>
              <w:t>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5C92AB7B" w14:textId="301DF009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Proximity Sensors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01C9752A" w14:textId="077A2DED" w:rsidR="001424CE" w:rsidRPr="006959B3" w:rsidRDefault="006F5BE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8A079D1" w14:textId="77777777" w:rsidR="001424CE" w:rsidRPr="006959B3" w:rsidRDefault="001424CE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F6E0B30" w14:textId="4589D791" w:rsidR="001424CE" w:rsidRPr="006959B3" w:rsidRDefault="00E96A79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  <w:r w:rsidR="002C1908">
              <w:rPr>
                <w:color w:val="000000" w:themeColor="text1"/>
              </w:rPr>
              <w:t>%</w:t>
            </w:r>
          </w:p>
        </w:tc>
      </w:tr>
      <w:tr w:rsidR="003647FA" w14:paraId="68CACD75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C8A354" w14:textId="041E52EF" w:rsidR="003647FA" w:rsidRDefault="003647FA" w:rsidP="00224175">
            <w:r>
              <w:t>5.2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82E9A04" w14:textId="61794E1C" w:rsidR="003647FA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ED776C1" w14:textId="076C31D4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AF381C8" w14:textId="77777777" w:rsidR="003647FA" w:rsidRPr="006959B3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6AC6D448" w14:textId="060B9412" w:rsidR="003647FA" w:rsidRDefault="000A4A1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3647FA" w14:paraId="3C22B0ED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6CE7A0C" w14:textId="1B1DADCC" w:rsidR="003647FA" w:rsidRDefault="003647FA" w:rsidP="00224175">
            <w:r>
              <w:t>5.4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A2CDE1F" w14:textId="6A11F6E3" w:rsidR="003647FA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6523B35" w14:textId="574803AB" w:rsidR="003647FA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1BB621F8" w14:textId="77777777" w:rsidR="003647FA" w:rsidRPr="006959B3" w:rsidRDefault="003647F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541E609" w14:textId="7F010620" w:rsidR="003647FA" w:rsidRDefault="000A4A1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3647FA" w14:paraId="5BA94D6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7CFD54" w14:textId="663B867D" w:rsidR="003647FA" w:rsidRDefault="002C1908" w:rsidP="00224175">
            <w:r>
              <w:t>5.5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110F79E0" w14:textId="7A08F40E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C351AE" w14:textId="00C19E27" w:rsidR="003647FA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52148BD" w14:textId="77777777" w:rsidR="003647FA" w:rsidRPr="006959B3" w:rsidRDefault="003647FA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18F07446" w14:textId="625FDBB2" w:rsidR="003647FA" w:rsidRDefault="000A4A1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2C1908">
              <w:rPr>
                <w:color w:val="000000" w:themeColor="text1"/>
              </w:rPr>
              <w:t>0%</w:t>
            </w:r>
          </w:p>
        </w:tc>
      </w:tr>
      <w:tr w:rsidR="00E96A79" w14:paraId="0F79B550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6AD0794" w14:textId="435FC63E" w:rsidR="00E96A79" w:rsidRDefault="00E96A79" w:rsidP="00224175">
            <w:r>
              <w:t>5.6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7088AE3" w14:textId="2BE2F2ED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ADC integration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DC5034D" w14:textId="5F59425A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 &amp; 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7A1C7CD5" w14:textId="77777777" w:rsidR="00E96A79" w:rsidRPr="006959B3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31EDEBBE" w14:textId="150D1B7A" w:rsidR="00E96A79" w:rsidRDefault="00E96A79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6F5BE3" w14:paraId="10919675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7863973" w14:textId="1985A5EC" w:rsidR="006F5BE3" w:rsidRDefault="0040362D" w:rsidP="00224175">
            <w:r>
              <w:t>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356E9A4" w14:textId="55C435CF" w:rsidR="006F5BE3" w:rsidRDefault="006F5BE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Stepper Motors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84DEB87" w14:textId="5C8B5070" w:rsidR="006F5BE3" w:rsidRDefault="006F5BE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05187AA" w14:textId="77777777" w:rsidR="006F5BE3" w:rsidRPr="006959B3" w:rsidRDefault="006F5BE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2CE54A2" w14:textId="5C352911" w:rsidR="006F5BE3" w:rsidRDefault="00E96A79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F104C">
              <w:rPr>
                <w:color w:val="000000" w:themeColor="text1"/>
              </w:rPr>
              <w:t>0%</w:t>
            </w:r>
          </w:p>
        </w:tc>
      </w:tr>
      <w:tr w:rsidR="002C1908" w14:paraId="74FEAD83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6CCC05" w14:textId="0426B4CB" w:rsidR="002C1908" w:rsidRDefault="002C1908" w:rsidP="00224175">
            <w:r>
              <w:t>7.2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EDB9DD4" w14:textId="1228A849" w:rsidR="002C1908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Component test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5A42A8D4" w14:textId="3F4E6274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4A53AC8D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70F6768" w14:textId="3EE9F52C" w:rsidR="002C1908" w:rsidRDefault="000A4A1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F104C">
              <w:rPr>
                <w:color w:val="000000" w:themeColor="text1"/>
              </w:rPr>
              <w:t>0%</w:t>
            </w:r>
          </w:p>
        </w:tc>
      </w:tr>
      <w:tr w:rsidR="002C1908" w14:paraId="722EC9D0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48961E" w14:textId="5D2E81EE" w:rsidR="002C1908" w:rsidRDefault="002C1908" w:rsidP="00224175">
            <w:r>
              <w:t>7.4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27B3ABCF" w14:textId="1FF866E8" w:rsidR="002C1908" w:rsidRDefault="00FF104C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Firmware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2D2E371" w14:textId="22500BDD" w:rsidR="002C1908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F6C2537" w14:textId="77777777" w:rsidR="002C1908" w:rsidRPr="006959B3" w:rsidRDefault="002C1908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52DC8D8A" w14:textId="3D0DEBEA" w:rsidR="002C1908" w:rsidRDefault="000A4A1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F104C">
              <w:rPr>
                <w:color w:val="000000" w:themeColor="text1"/>
              </w:rPr>
              <w:t>0%</w:t>
            </w:r>
          </w:p>
        </w:tc>
      </w:tr>
      <w:tr w:rsidR="002C1908" w14:paraId="33F3ECCA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ED8B078" w14:textId="208CC1F8" w:rsidR="002C1908" w:rsidRDefault="002C1908" w:rsidP="00224175">
            <w:r>
              <w:t>7.5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9F6BBC5" w14:textId="4425DC7A" w:rsidR="002C1908" w:rsidRDefault="00FF104C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Unit tests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98E412F" w14:textId="73E3E510" w:rsidR="002C1908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Soon Lee Teo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01676452" w14:textId="77777777" w:rsidR="002C1908" w:rsidRPr="006959B3" w:rsidRDefault="002C1908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68052C3" w14:textId="216DB626" w:rsidR="002C1908" w:rsidRDefault="000A4A1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  <w:r w:rsidR="00FF104C">
              <w:rPr>
                <w:color w:val="000000" w:themeColor="text1"/>
              </w:rPr>
              <w:t>0%</w:t>
            </w:r>
          </w:p>
        </w:tc>
      </w:tr>
      <w:tr w:rsidR="000A4A13" w14:paraId="7E256134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8741C98" w14:textId="1EB4C4BF" w:rsidR="000A4A13" w:rsidRDefault="000A4A13" w:rsidP="00224175">
            <w:r>
              <w:t>9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4979EF3A" w14:textId="1D2FD6B6" w:rsidR="000A4A13" w:rsidRDefault="000A4A1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Buzzer Module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5DB4F25" w14:textId="7DA5DD9F" w:rsidR="000A4A13" w:rsidRDefault="000A4A1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9783ECC" w14:textId="77777777" w:rsidR="000A4A13" w:rsidRPr="006959B3" w:rsidRDefault="000A4A1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050DD15C" w14:textId="790A34AF" w:rsidR="000A4A13" w:rsidRDefault="000A4A13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104DBE29" w14:textId="77777777" w:rsidTr="00FF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07CA1CF" w14:textId="7EAE3324" w:rsidR="000A4A13" w:rsidRDefault="000A4A13" w:rsidP="00224175">
            <w:r>
              <w:t>9.6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38586029" w14:textId="68AADC76" w:rsidR="000A4A13" w:rsidRDefault="000A4A1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to add transistor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16DD631" w14:textId="36C3DD2D" w:rsidR="000A4A13" w:rsidRDefault="000A4A1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5DBEF2B6" w14:textId="77777777" w:rsidR="000A4A13" w:rsidRPr="006959B3" w:rsidRDefault="000A4A13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017212F4" w14:textId="12355A47" w:rsidR="000A4A13" w:rsidRDefault="000A4A13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0A4A13" w14:paraId="194FC681" w14:textId="77777777" w:rsidTr="00FF1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6F83B1E" w14:textId="4ACC8F40" w:rsidR="000A4A13" w:rsidRDefault="000A4A13" w:rsidP="00224175">
            <w:r>
              <w:t>9.7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C00A246" w14:textId="6280239E" w:rsidR="000A4A13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Adapt Firmware code for transistor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F5E2FFF" w14:textId="171AF4BD" w:rsidR="000A4A13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DEEAF6" w:themeFill="accent5" w:themeFillTint="33"/>
          </w:tcPr>
          <w:p w14:paraId="6B6417EF" w14:textId="77777777" w:rsidR="000A4A13" w:rsidRPr="006959B3" w:rsidRDefault="000A4A13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DEEAF6" w:themeFill="accent5" w:themeFillTint="33"/>
          </w:tcPr>
          <w:p w14:paraId="79F724E8" w14:textId="7BA026EA" w:rsidR="000A4A13" w:rsidRDefault="00E96A79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E96A79" w14:paraId="714FF2B4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D687F0B" w14:textId="7011725D" w:rsidR="00E96A79" w:rsidRDefault="00E96A79" w:rsidP="00224175">
            <w:r>
              <w:t>10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7CDE81A3" w14:textId="162E18E9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2056B4" w14:textId="3F0C6FE1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6AB2769" w14:textId="77777777" w:rsidR="00E96A79" w:rsidRPr="006959B3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F13AFE6" w14:textId="05151261" w:rsidR="00E96A79" w:rsidRDefault="00E96A79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E96A79" w14:paraId="2D730A43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F7868B4" w14:textId="6BD7858B" w:rsidR="00E96A79" w:rsidRDefault="00E96A79" w:rsidP="00224175">
            <w:r>
              <w:t>11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19557997" w14:textId="2C3027DC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26522B" w14:textId="3E03C131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C2B4449" w14:textId="77777777" w:rsidR="00E96A79" w:rsidRPr="006959B3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2E7B0B6" w14:textId="46F52C65" w:rsidR="00E96A79" w:rsidRDefault="00E96A79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E96A79" w14:paraId="11DDC113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EF95FB" w14:textId="7FD7553B" w:rsidR="00E96A79" w:rsidRDefault="00E96A79" w:rsidP="00224175">
            <w:r>
              <w:t>12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0459AE6E" w14:textId="3BFF120E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F856954" w14:textId="5FBB0E8D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3C26C4A3" w14:textId="77777777" w:rsidR="00E96A79" w:rsidRPr="006959B3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6526447" w14:textId="3DE0CACB" w:rsidR="00E96A79" w:rsidRDefault="00E96A79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E96A79" w14:paraId="2ACC7269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0BD7145" w14:textId="269A5897" w:rsidR="00E96A79" w:rsidRDefault="00E96A79" w:rsidP="00224175">
            <w:r>
              <w:t>13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EAF4373" w14:textId="3474ED6A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4BB7562" w14:textId="7F1BF32A" w:rsidR="00E96A79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6930BF1" w14:textId="77777777" w:rsidR="00E96A79" w:rsidRPr="006959B3" w:rsidRDefault="00E96A79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523DE023" w14:textId="25BB7A95" w:rsidR="00E96A79" w:rsidRDefault="00E96A79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70%</w:t>
            </w:r>
          </w:p>
        </w:tc>
      </w:tr>
      <w:tr w:rsidR="00E96A79" w14:paraId="69A2E13D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7F0B77" w14:textId="48ABFEEB" w:rsidR="00E96A79" w:rsidRDefault="00E96A79" w:rsidP="00224175">
            <w:r>
              <w:t>14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DE79A24" w14:textId="592A5338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 mounting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29111C9D" w14:textId="2F99EE59" w:rsidR="00E96A79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10837C18" w14:textId="77777777" w:rsidR="00E96A79" w:rsidRPr="006959B3" w:rsidRDefault="00E96A79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F3C5C05" w14:textId="1DA766A8" w:rsidR="00E96A79" w:rsidRDefault="00E96A79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60%</w:t>
            </w:r>
          </w:p>
        </w:tc>
      </w:tr>
    </w:tbl>
    <w:p w14:paraId="1BF4528E" w14:textId="77777777" w:rsidR="001424CE" w:rsidRDefault="001424CE"/>
    <w:p w14:paraId="070FC178" w14:textId="694888D5" w:rsidR="001424CE" w:rsidRDefault="001424CE">
      <w:r>
        <w:t>Meeting Closes time:</w:t>
      </w:r>
      <w:r w:rsidR="006959B3">
        <w:t xml:space="preserve"> </w:t>
      </w:r>
      <w:r w:rsidR="00E96A79">
        <w:t>01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B0E3" w14:textId="77777777" w:rsidR="00370EE3" w:rsidRDefault="00370EE3" w:rsidP="006F5BE3">
      <w:r>
        <w:separator/>
      </w:r>
    </w:p>
  </w:endnote>
  <w:endnote w:type="continuationSeparator" w:id="0">
    <w:p w14:paraId="27486FCE" w14:textId="77777777" w:rsidR="00370EE3" w:rsidRDefault="00370EE3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B7987" w14:textId="77777777" w:rsidR="00370EE3" w:rsidRDefault="00370EE3" w:rsidP="006F5BE3">
      <w:r>
        <w:separator/>
      </w:r>
    </w:p>
  </w:footnote>
  <w:footnote w:type="continuationSeparator" w:id="0">
    <w:p w14:paraId="625BA819" w14:textId="77777777" w:rsidR="00370EE3" w:rsidRDefault="00370EE3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5681"/>
    <w:multiLevelType w:val="hybridMultilevel"/>
    <w:tmpl w:val="D400989E"/>
    <w:lvl w:ilvl="0" w:tplc="9FB43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1"/>
  </w:num>
  <w:num w:numId="2" w16cid:durableId="781723764">
    <w:abstractNumId w:val="2"/>
  </w:num>
  <w:num w:numId="3" w16cid:durableId="940451381">
    <w:abstractNumId w:val="3"/>
  </w:num>
  <w:num w:numId="4" w16cid:durableId="205469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965FD"/>
    <w:rsid w:val="000A4A13"/>
    <w:rsid w:val="001106AD"/>
    <w:rsid w:val="001424CE"/>
    <w:rsid w:val="00151946"/>
    <w:rsid w:val="00242D28"/>
    <w:rsid w:val="002C1908"/>
    <w:rsid w:val="003336D1"/>
    <w:rsid w:val="003647FA"/>
    <w:rsid w:val="00370EE3"/>
    <w:rsid w:val="003B259B"/>
    <w:rsid w:val="0040362D"/>
    <w:rsid w:val="004717C4"/>
    <w:rsid w:val="005C7ABC"/>
    <w:rsid w:val="006959B3"/>
    <w:rsid w:val="006C5029"/>
    <w:rsid w:val="006F5BE3"/>
    <w:rsid w:val="00780160"/>
    <w:rsid w:val="00936307"/>
    <w:rsid w:val="00A56A90"/>
    <w:rsid w:val="00A92DE2"/>
    <w:rsid w:val="00B44BA2"/>
    <w:rsid w:val="00D61F72"/>
    <w:rsid w:val="00E50FCB"/>
    <w:rsid w:val="00E96A79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45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7</cp:revision>
  <dcterms:created xsi:type="dcterms:W3CDTF">2022-03-28T16:32:00Z</dcterms:created>
  <dcterms:modified xsi:type="dcterms:W3CDTF">2022-04-07T01:30:00Z</dcterms:modified>
</cp:coreProperties>
</file>