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6E412E00" w:rsidR="00F16B21" w:rsidRDefault="00B44BA2">
                  <w:r>
                    <w:t>26/03/2022 16:30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EBCE631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1CB7B1D3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  <w:p w14:paraId="5C1C6FEB" w14:textId="7103AAC4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Lily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6255B922" w14:textId="77777777" w:rsidR="00F16B21" w:rsidRDefault="00E6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 is to get to know the team members</w:t>
            </w:r>
          </w:p>
          <w:p w14:paraId="2501AB6B" w14:textId="77777777" w:rsidR="00E63040" w:rsidRDefault="00E6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Familiarize with the project</w:t>
            </w:r>
          </w:p>
          <w:p w14:paraId="513C96BB" w14:textId="519296DD" w:rsidR="00195136" w:rsidRDefault="00195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meeting on Wednesday 30/03 as Lily would not have </w:t>
            </w:r>
            <w:r w:rsidR="00FD2DBC">
              <w:t xml:space="preserve">work </w:t>
            </w:r>
            <w:r>
              <w:t>night shift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63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3B259B" w14:paraId="51A917B3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2C7B89B9" w14:textId="77777777" w:rsidR="003B259B" w:rsidRDefault="003B259B">
            <w:r>
              <w:t>1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A5F42C5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EEAF6" w:themeFill="accent5" w:themeFillTint="33"/>
          </w:tcPr>
          <w:p w14:paraId="53913AC2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DEEAF6" w:themeFill="accent5" w:themeFillTint="33"/>
          </w:tcPr>
          <w:p w14:paraId="0588115A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00E5A40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0C7B0E2B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EFF0EAF" w14:textId="77777777" w:rsidR="003B259B" w:rsidRDefault="001424CE">
            <w:r>
              <w:t>2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79E3358C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1C8A443B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BDD6EE" w:themeFill="accent5" w:themeFillTint="66"/>
          </w:tcPr>
          <w:p w14:paraId="7F685562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60A09B84" w14:textId="77777777" w:rsidR="003B259B" w:rsidRDefault="003B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259B" w14:paraId="1CB6B8C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7DB3AB8" w14:textId="77777777" w:rsidR="003B259B" w:rsidRDefault="001424CE">
            <w:r>
              <w:t>3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6068A066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DEEAF6" w:themeFill="accent5" w:themeFillTint="33"/>
          </w:tcPr>
          <w:p w14:paraId="28DE570D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DEEAF6" w:themeFill="accent5" w:themeFillTint="33"/>
          </w:tcPr>
          <w:p w14:paraId="74BE5A12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5926843" w14:textId="77777777" w:rsidR="003B259B" w:rsidRDefault="003B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57FA43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A92DE2" w14:paraId="56AB944D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3B45470" w14:textId="77777777" w:rsidR="001424CE" w:rsidRDefault="001424CE" w:rsidP="00224175">
            <w:r>
              <w:t>1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08180723" w14:textId="69BB209D" w:rsidR="001424CE" w:rsidRPr="006959B3" w:rsidRDefault="006959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959B3">
              <w:rPr>
                <w:color w:val="000000" w:themeColor="text1"/>
              </w:rPr>
              <w:t xml:space="preserve">Team </w:t>
            </w:r>
            <w:r>
              <w:rPr>
                <w:color w:val="000000" w:themeColor="text1"/>
              </w:rPr>
              <w:t>introduction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CD670E8" w14:textId="612B35D2" w:rsidR="001424CE" w:rsidRPr="006959B3" w:rsidRDefault="006959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Everyone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9B627AE" w14:textId="606BE8BD" w:rsidR="001424CE" w:rsidRPr="006959B3" w:rsidRDefault="006959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26/03/2022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0C1D2F48" w14:textId="0A4AD2D3" w:rsidR="001424CE" w:rsidRPr="006959B3" w:rsidRDefault="006959B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A92DE2" w14:paraId="533A8FA2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F654231" w14:textId="77777777" w:rsidR="001424CE" w:rsidRDefault="001424CE" w:rsidP="00224175">
            <w:r>
              <w:t>2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5F1036F5" w14:textId="77777777" w:rsidR="001424CE" w:rsidRDefault="006959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formation:</w:t>
            </w:r>
          </w:p>
          <w:p w14:paraId="5DC31BA2" w14:textId="6E793275" w:rsidR="006959B3" w:rsidRPr="006F5BE3" w:rsidRDefault="006959B3" w:rsidP="006F5BE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5BE3">
              <w:rPr>
                <w:color w:val="000000" w:themeColor="text1"/>
              </w:rPr>
              <w:t>Team Lead: Thomas Le</w:t>
            </w:r>
          </w:p>
          <w:p w14:paraId="222DFC72" w14:textId="536D75A7" w:rsidR="006959B3" w:rsidRPr="006F5BE3" w:rsidRDefault="006959B3" w:rsidP="006F5BE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5BE3">
              <w:rPr>
                <w:color w:val="000000" w:themeColor="text1"/>
              </w:rPr>
              <w:t>Hardware Architect: Cher Khor</w:t>
            </w:r>
          </w:p>
          <w:p w14:paraId="3AA8FAB6" w14:textId="0E5CC7F3" w:rsidR="006959B3" w:rsidRPr="006F5BE3" w:rsidRDefault="006959B3" w:rsidP="006F5BE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5BE3">
              <w:rPr>
                <w:color w:val="000000" w:themeColor="text1"/>
              </w:rPr>
              <w:t>Software Architect: Thomas 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A6F8B2" w14:textId="152CD2B3" w:rsidR="001424CE" w:rsidRPr="006959B3" w:rsidRDefault="006959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39FCA09" w14:textId="784AED98" w:rsidR="001424CE" w:rsidRPr="006959B3" w:rsidRDefault="006959B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26/03/2022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416A165" w14:textId="46663174" w:rsidR="001424CE" w:rsidRPr="006959B3" w:rsidRDefault="006959B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A92DE2" w14:paraId="27DE93E9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8A521EE" w14:textId="13804328" w:rsidR="001424CE" w:rsidRDefault="0040362D" w:rsidP="00224175">
            <w:r>
              <w:t>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2136667" w14:textId="7BD49F91" w:rsidR="006F5BE3" w:rsidRPr="006F5BE3" w:rsidRDefault="006F5BE3" w:rsidP="006F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of modules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D4C4712" w14:textId="156B32F4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24F6C94" w14:textId="0216C397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26/03/2002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6C057175" w14:textId="6D8AC7AE" w:rsidR="001424CE" w:rsidRPr="006959B3" w:rsidRDefault="006F5BE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40362D" w14:paraId="20142330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5C1F8C" w14:textId="13618B5B" w:rsidR="0040362D" w:rsidRDefault="0040362D" w:rsidP="00224175">
            <w:r>
              <w:t>4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78331CDE" w14:textId="73A0C8E2" w:rsidR="0040362D" w:rsidRDefault="0040362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Feasibility Analysis (components, pins availability, etc)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BE756C6" w14:textId="2A5D1ED0" w:rsidR="0040362D" w:rsidRDefault="0040362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4F8D9F2" w14:textId="6298713A" w:rsidR="0040362D" w:rsidRPr="006959B3" w:rsidRDefault="0040362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26/03/2022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9CE07F5" w14:textId="48AC41B5" w:rsidR="0040362D" w:rsidRDefault="0040362D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A92DE2" w14:paraId="2BB00D2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DD159B" w14:textId="4FC7F69E" w:rsidR="001424CE" w:rsidRDefault="0040362D" w:rsidP="00224175">
            <w:r>
              <w:t>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5C92AB7B" w14:textId="301DF009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1C9752A" w14:textId="077A2DED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8A079D1" w14:textId="77777777" w:rsidR="001424CE" w:rsidRPr="006959B3" w:rsidRDefault="001424CE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F6E0B30" w14:textId="754099C9" w:rsidR="001424CE" w:rsidRPr="006959B3" w:rsidRDefault="006F5BE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F5BE3" w14:paraId="0E08101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E90C0F7" w14:textId="33593771" w:rsidR="006F5BE3" w:rsidRDefault="0040362D" w:rsidP="00224175">
            <w:r>
              <w:t>6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247BEEA" w14:textId="22DD8416" w:rsidR="006F5BE3" w:rsidRDefault="006F5BE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Optical Sensor Module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573E229" w14:textId="2787F74E" w:rsidR="006F5BE3" w:rsidRDefault="006F5BE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9B81FDA" w14:textId="77777777" w:rsidR="006F5BE3" w:rsidRPr="006959B3" w:rsidRDefault="006F5BE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7AAC9AF" w14:textId="26272063" w:rsidR="006F5BE3" w:rsidRDefault="006F5BE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F5BE3" w14:paraId="10919675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7863973" w14:textId="1985A5EC" w:rsidR="006F5BE3" w:rsidRDefault="0040362D" w:rsidP="00224175">
            <w:r>
              <w:t>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356E9A4" w14:textId="55C435CF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84DEB87" w14:textId="5C8B5070" w:rsidR="006F5BE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05187AA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2CE54A2" w14:textId="2DD260C5" w:rsidR="006F5BE3" w:rsidRDefault="00A92DE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F5BE3" w14:paraId="3615D9A7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26A502F" w14:textId="71E41FD8" w:rsidR="006F5BE3" w:rsidRDefault="0040362D" w:rsidP="00224175">
            <w:r>
              <w:t>8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392F78A" w14:textId="3DC2253C" w:rsidR="006F5BE3" w:rsidRDefault="00A92DE2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82F2227" w14:textId="2B10FCAF" w:rsidR="006F5BE3" w:rsidRDefault="00A92DE2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33E14C7" w14:textId="77777777" w:rsidR="006F5BE3" w:rsidRPr="006959B3" w:rsidRDefault="006F5BE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FAFCB45" w14:textId="45BA7FF1" w:rsidR="006F5BE3" w:rsidRDefault="00A92DE2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6F5BE3" w14:paraId="1804F0DC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590806" w14:textId="2B001E6A" w:rsidR="006F5BE3" w:rsidRDefault="0040362D" w:rsidP="00224175">
            <w:r>
              <w:t>9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595D547" w14:textId="186297A2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023CB74" w14:textId="192E7159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840DFA1" w14:textId="77777777" w:rsidR="006F5BE3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BD01010" w14:textId="25BF0FEB" w:rsidR="006F5BE3" w:rsidRDefault="00A92DE2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1BF4528E" w14:textId="77777777" w:rsidR="001424CE" w:rsidRDefault="001424CE"/>
    <w:p w14:paraId="070FC178" w14:textId="34AEC449" w:rsidR="001424CE" w:rsidRDefault="001424CE">
      <w:r>
        <w:t>Meeting Closes time:</w:t>
      </w:r>
      <w:r w:rsidR="006959B3">
        <w:t xml:space="preserve"> 19:00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B6E4" w14:textId="77777777" w:rsidR="00284D58" w:rsidRDefault="00284D58" w:rsidP="006F5BE3">
      <w:r>
        <w:separator/>
      </w:r>
    </w:p>
  </w:endnote>
  <w:endnote w:type="continuationSeparator" w:id="0">
    <w:p w14:paraId="1EAB58BA" w14:textId="77777777" w:rsidR="00284D58" w:rsidRDefault="00284D58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F3B2" w14:textId="77777777" w:rsidR="00284D58" w:rsidRDefault="00284D58" w:rsidP="006F5BE3">
      <w:r>
        <w:separator/>
      </w:r>
    </w:p>
  </w:footnote>
  <w:footnote w:type="continuationSeparator" w:id="0">
    <w:p w14:paraId="4981F04B" w14:textId="77777777" w:rsidR="00284D58" w:rsidRDefault="00284D58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88372">
    <w:abstractNumId w:val="0"/>
  </w:num>
  <w:num w:numId="2" w16cid:durableId="7663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1424CE"/>
    <w:rsid w:val="00195136"/>
    <w:rsid w:val="00242D28"/>
    <w:rsid w:val="00284D58"/>
    <w:rsid w:val="003336D1"/>
    <w:rsid w:val="003B259B"/>
    <w:rsid w:val="0040362D"/>
    <w:rsid w:val="005C7ABC"/>
    <w:rsid w:val="006959B3"/>
    <w:rsid w:val="006C5029"/>
    <w:rsid w:val="006F5BE3"/>
    <w:rsid w:val="00936307"/>
    <w:rsid w:val="00A92DE2"/>
    <w:rsid w:val="00B44BA2"/>
    <w:rsid w:val="00E50FCB"/>
    <w:rsid w:val="00E63040"/>
    <w:rsid w:val="00F16B21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5</cp:revision>
  <dcterms:created xsi:type="dcterms:W3CDTF">2022-03-28T16:32:00Z</dcterms:created>
  <dcterms:modified xsi:type="dcterms:W3CDTF">2022-03-31T03:24:00Z</dcterms:modified>
</cp:coreProperties>
</file>