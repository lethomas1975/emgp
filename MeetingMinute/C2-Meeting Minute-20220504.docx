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7D6FAA1E" w:rsidR="00F16B21" w:rsidRDefault="00CA04C6">
                  <w:r>
                    <w:t>04</w:t>
                  </w:r>
                  <w:r w:rsidR="00B44BA2">
                    <w:t>/0</w:t>
                  </w:r>
                  <w:r>
                    <w:t>5</w:t>
                  </w:r>
                  <w:r w:rsidR="00B44BA2">
                    <w:t>/2022 1</w:t>
                  </w:r>
                  <w:r w:rsidR="00054CBE">
                    <w:t>9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7E3C1072" w14:textId="1E3E3269" w:rsidR="000C01AD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C1C6FEB" w14:textId="6921CC42" w:rsidR="00052E6F" w:rsidRDefault="0005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Lili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2A606A71" w:rsidR="00F16B21" w:rsidRDefault="00CA0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Cher Khor could not make it due to NS duty and lecture</w:t>
            </w: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14EEE561" w14:textId="47E88F54" w:rsidR="0000499C" w:rsidRDefault="0082195A" w:rsidP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is:</w:t>
            </w:r>
          </w:p>
          <w:p w14:paraId="513C96BB" w14:textId="1567D930" w:rsidR="000C01AD" w:rsidRDefault="00CA04C6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 for the demo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054CBE" w14:paraId="20D5D7CC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028A0A" w14:textId="77777777" w:rsidR="00054CBE" w:rsidRDefault="00054CBE" w:rsidP="009B1C3E">
            <w:r>
              <w:t>15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06764A66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310D757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821E57F" w14:textId="77777777" w:rsidR="00054CBE" w:rsidRPr="006959B3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76DF828" w14:textId="234B2591" w:rsidR="00054CBE" w:rsidRDefault="00CA04C6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054CBE">
              <w:rPr>
                <w:color w:val="000000" w:themeColor="text1"/>
              </w:rPr>
              <w:t>0%</w:t>
            </w:r>
          </w:p>
        </w:tc>
      </w:tr>
      <w:tr w:rsidR="00054CBE" w14:paraId="16CC5EBC" w14:textId="77777777" w:rsidTr="009B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6C4689A" w14:textId="77777777" w:rsidR="00054CBE" w:rsidRDefault="00054CBE" w:rsidP="009B1C3E">
            <w:r>
              <w:t>16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7EDBE53" w14:textId="77777777" w:rsidR="00054CBE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B62F2" w14:textId="77777777" w:rsidR="00054CBE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7FFD43A" w14:textId="77777777" w:rsidR="00054CBE" w:rsidRPr="006959B3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C7D87B8" w14:textId="6359F274" w:rsidR="00054CBE" w:rsidRDefault="00CA04C6" w:rsidP="009B1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="00054CBE">
              <w:rPr>
                <w:color w:val="000000" w:themeColor="text1"/>
              </w:rPr>
              <w:t>%</w:t>
            </w:r>
          </w:p>
        </w:tc>
      </w:tr>
      <w:tr w:rsidR="00054CBE" w14:paraId="7D3C5ECA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95B1150" w14:textId="77777777" w:rsidR="00054CBE" w:rsidRDefault="00054CBE" w:rsidP="009B1C3E">
            <w:r>
              <w:t>17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5B3FAAF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4A4F680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79147C5" w14:textId="77777777" w:rsidR="00054CBE" w:rsidRPr="006959B3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B7B1E0B" w14:textId="14537989" w:rsidR="00054CBE" w:rsidRDefault="00CA04C6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054CBE">
              <w:rPr>
                <w:color w:val="000000" w:themeColor="text1"/>
              </w:rPr>
              <w:t>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82195A" w14:paraId="0BB35239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B95562" w14:textId="595AAFFF" w:rsidR="0082195A" w:rsidRDefault="0082195A" w:rsidP="00224175">
            <w:r>
              <w:t>15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60D63FF" w14:textId="3067D8DC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C20DD8" w14:textId="3C8FF904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99FA00" w14:textId="77777777" w:rsidR="0082195A" w:rsidRPr="006959B3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B18A65E" w14:textId="2D4EEBC1" w:rsidR="0082195A" w:rsidRDefault="00052E6F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6A2A48">
              <w:rPr>
                <w:color w:val="000000" w:themeColor="text1"/>
              </w:rPr>
              <w:t>0</w:t>
            </w:r>
            <w:r w:rsidR="0082195A">
              <w:rPr>
                <w:color w:val="000000" w:themeColor="text1"/>
              </w:rPr>
              <w:t>%</w:t>
            </w:r>
          </w:p>
        </w:tc>
      </w:tr>
    </w:tbl>
    <w:p w14:paraId="1BF4528E" w14:textId="77777777" w:rsidR="001424CE" w:rsidRDefault="001424CE"/>
    <w:p w14:paraId="070FC178" w14:textId="59C296C7" w:rsidR="001424CE" w:rsidRDefault="001424CE">
      <w:r>
        <w:t>Meeting Closes time:</w:t>
      </w:r>
      <w:r w:rsidR="006959B3">
        <w:t xml:space="preserve"> </w:t>
      </w:r>
      <w:r w:rsidR="00052E6F">
        <w:t>23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ECC0" w14:textId="77777777" w:rsidR="00CD29BC" w:rsidRDefault="00CD29BC" w:rsidP="006F5BE3">
      <w:r>
        <w:separator/>
      </w:r>
    </w:p>
  </w:endnote>
  <w:endnote w:type="continuationSeparator" w:id="0">
    <w:p w14:paraId="2D09DFCB" w14:textId="77777777" w:rsidR="00CD29BC" w:rsidRDefault="00CD29BC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FEC1" w14:textId="77777777" w:rsidR="00CD29BC" w:rsidRDefault="00CD29BC" w:rsidP="006F5BE3">
      <w:r>
        <w:separator/>
      </w:r>
    </w:p>
  </w:footnote>
  <w:footnote w:type="continuationSeparator" w:id="0">
    <w:p w14:paraId="34EC2963" w14:textId="77777777" w:rsidR="00CD29BC" w:rsidRDefault="00CD29BC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9DC"/>
    <w:multiLevelType w:val="hybridMultilevel"/>
    <w:tmpl w:val="C92AE514"/>
    <w:lvl w:ilvl="0" w:tplc="8BB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49"/>
    <w:multiLevelType w:val="hybridMultilevel"/>
    <w:tmpl w:val="C7B607FC"/>
    <w:lvl w:ilvl="0" w:tplc="CB6A5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7F1B"/>
    <w:multiLevelType w:val="hybridMultilevel"/>
    <w:tmpl w:val="894CC5B0"/>
    <w:lvl w:ilvl="0" w:tplc="B29A4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3"/>
  </w:num>
  <w:num w:numId="2" w16cid:durableId="781723764">
    <w:abstractNumId w:val="4"/>
  </w:num>
  <w:num w:numId="3" w16cid:durableId="940451381">
    <w:abstractNumId w:val="5"/>
  </w:num>
  <w:num w:numId="4" w16cid:durableId="2054692220">
    <w:abstractNumId w:val="2"/>
  </w:num>
  <w:num w:numId="5" w16cid:durableId="489759234">
    <w:abstractNumId w:val="1"/>
  </w:num>
  <w:num w:numId="6" w16cid:durableId="1320885758">
    <w:abstractNumId w:val="0"/>
  </w:num>
  <w:num w:numId="7" w16cid:durableId="126838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0499C"/>
    <w:rsid w:val="00052E6F"/>
    <w:rsid w:val="00054CBE"/>
    <w:rsid w:val="000965FD"/>
    <w:rsid w:val="000A4A13"/>
    <w:rsid w:val="000C01AD"/>
    <w:rsid w:val="001106AD"/>
    <w:rsid w:val="001424CE"/>
    <w:rsid w:val="00151946"/>
    <w:rsid w:val="00162284"/>
    <w:rsid w:val="001753A2"/>
    <w:rsid w:val="00222276"/>
    <w:rsid w:val="00242D28"/>
    <w:rsid w:val="002C1908"/>
    <w:rsid w:val="003336D1"/>
    <w:rsid w:val="003647FA"/>
    <w:rsid w:val="00370EE3"/>
    <w:rsid w:val="003B259B"/>
    <w:rsid w:val="0040362D"/>
    <w:rsid w:val="004717C4"/>
    <w:rsid w:val="005B261A"/>
    <w:rsid w:val="005C7ABC"/>
    <w:rsid w:val="00661396"/>
    <w:rsid w:val="006959B3"/>
    <w:rsid w:val="006A2A48"/>
    <w:rsid w:val="006C5029"/>
    <w:rsid w:val="006F5BE3"/>
    <w:rsid w:val="007711F0"/>
    <w:rsid w:val="00780160"/>
    <w:rsid w:val="0082195A"/>
    <w:rsid w:val="00936307"/>
    <w:rsid w:val="00965FDB"/>
    <w:rsid w:val="00966E3F"/>
    <w:rsid w:val="00A56A90"/>
    <w:rsid w:val="00A92DE2"/>
    <w:rsid w:val="00B44BA2"/>
    <w:rsid w:val="00C50858"/>
    <w:rsid w:val="00CA04C6"/>
    <w:rsid w:val="00CD29BC"/>
    <w:rsid w:val="00D61F72"/>
    <w:rsid w:val="00E42780"/>
    <w:rsid w:val="00E50FCB"/>
    <w:rsid w:val="00E96A79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63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17</cp:revision>
  <dcterms:created xsi:type="dcterms:W3CDTF">2022-03-28T16:32:00Z</dcterms:created>
  <dcterms:modified xsi:type="dcterms:W3CDTF">2022-05-05T05:07:00Z</dcterms:modified>
</cp:coreProperties>
</file>