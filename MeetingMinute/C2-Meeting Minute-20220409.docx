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55"/>
        <w:gridCol w:w="8160"/>
      </w:tblGrid>
      <w:tr w:rsidR="00F16B21" w14:paraId="47AD5CB8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9ED4" w14:textId="77777777" w:rsidR="00F16B21" w:rsidRDefault="00F16B21"/>
        </w:tc>
        <w:tc>
          <w:tcPr>
            <w:tcW w:w="8160" w:type="dxa"/>
          </w:tcPr>
          <w:p w14:paraId="646D1437" w14:textId="77777777" w:rsidR="00F16B21" w:rsidRDefault="00F16B21" w:rsidP="00F16B21">
            <w:pPr>
              <w:tabs>
                <w:tab w:val="left" w:pos="214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Minute</w:t>
            </w:r>
          </w:p>
        </w:tc>
      </w:tr>
      <w:tr w:rsidR="00F16B21" w14:paraId="4A3A9EB6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CAD768" w14:textId="77777777" w:rsidR="00F16B21" w:rsidRDefault="00F16B21">
            <w:r>
              <w:t>Date/Time:</w:t>
            </w:r>
          </w:p>
        </w:tc>
        <w:tc>
          <w:tcPr>
            <w:tcW w:w="81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21"/>
              <w:gridCol w:w="992"/>
              <w:gridCol w:w="832"/>
            </w:tblGrid>
            <w:tr w:rsidR="00F16B21" w14:paraId="27CF514C" w14:textId="77777777" w:rsidTr="00F16B21">
              <w:tc>
                <w:tcPr>
                  <w:tcW w:w="5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6A571" w14:textId="5159B15A" w:rsidR="00F16B21" w:rsidRDefault="004717C4">
                  <w:r>
                    <w:t>0</w:t>
                  </w:r>
                  <w:r w:rsidR="0082195A">
                    <w:t>9</w:t>
                  </w:r>
                  <w:r w:rsidR="00B44BA2">
                    <w:t>/0</w:t>
                  </w:r>
                  <w:r>
                    <w:t>4</w:t>
                  </w:r>
                  <w:r w:rsidR="00B44BA2">
                    <w:t>/2022 1</w:t>
                  </w:r>
                  <w:r w:rsidR="0082195A">
                    <w:t>4</w:t>
                  </w:r>
                  <w:r w:rsidR="00B44BA2">
                    <w:t>:</w:t>
                  </w:r>
                  <w:r w:rsidR="00A56A90">
                    <w:t>0</w:t>
                  </w:r>
                  <w:r w:rsidR="00B44BA2">
                    <w:t>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5D922" w14:textId="77777777" w:rsidR="00F16B21" w:rsidRDefault="00F16B21">
                  <w:r>
                    <w:t>Team #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7DB92" w14:textId="77777777" w:rsidR="00F16B21" w:rsidRDefault="00F16B21">
                  <w:r>
                    <w:t>C2</w:t>
                  </w:r>
                </w:p>
              </w:tc>
            </w:tr>
          </w:tbl>
          <w:p w14:paraId="576EA19B" w14:textId="77777777" w:rsidR="00F16B21" w:rsidRDefault="00F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B21" w14:paraId="49FE760B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E77912" w14:textId="77777777" w:rsidR="00F16B21" w:rsidRDefault="00F16B21">
            <w:r>
              <w:t>Present:</w:t>
            </w:r>
          </w:p>
        </w:tc>
        <w:tc>
          <w:tcPr>
            <w:tcW w:w="8160" w:type="dxa"/>
          </w:tcPr>
          <w:p w14:paraId="198A530E" w14:textId="77777777" w:rsidR="00F16B21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Le</w:t>
            </w:r>
          </w:p>
          <w:p w14:paraId="4EBCE631" w14:textId="77777777" w:rsidR="00B44BA2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Soon Lee Teo</w:t>
            </w:r>
          </w:p>
          <w:p w14:paraId="5C1C6FEB" w14:textId="7C3DAC65" w:rsidR="004717C4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Cher Khor</w:t>
            </w:r>
          </w:p>
        </w:tc>
      </w:tr>
      <w:tr w:rsidR="00F16B21" w14:paraId="37E3F0EA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035E82" w14:textId="77777777" w:rsidR="00F16B21" w:rsidRDefault="00F16B21">
            <w:r>
              <w:t>Absent with reason:</w:t>
            </w:r>
          </w:p>
        </w:tc>
        <w:tc>
          <w:tcPr>
            <w:tcW w:w="8160" w:type="dxa"/>
          </w:tcPr>
          <w:p w14:paraId="164D8B41" w14:textId="4029437D" w:rsidR="00F16B21" w:rsidRDefault="00821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Lily Zhang not feeling well</w:t>
            </w:r>
          </w:p>
        </w:tc>
      </w:tr>
      <w:tr w:rsidR="00F16B21" w14:paraId="1C6F5648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E129B" w14:textId="77777777" w:rsidR="00F16B21" w:rsidRDefault="00F16B21">
            <w:r>
              <w:t>Comment</w:t>
            </w:r>
          </w:p>
        </w:tc>
        <w:tc>
          <w:tcPr>
            <w:tcW w:w="8160" w:type="dxa"/>
          </w:tcPr>
          <w:p w14:paraId="0BE18D53" w14:textId="77777777" w:rsidR="0082195A" w:rsidRDefault="0082195A" w:rsidP="00821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 is:</w:t>
            </w:r>
          </w:p>
          <w:p w14:paraId="17040F18" w14:textId="25D0FE7D" w:rsidR="0082195A" w:rsidRDefault="0082195A" w:rsidP="0082195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stabilise the car</w:t>
            </w:r>
          </w:p>
          <w:p w14:paraId="5DBFD255" w14:textId="6F7920DE" w:rsidR="0000499C" w:rsidRDefault="0000499C" w:rsidP="0082195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the wiring and fix issues</w:t>
            </w:r>
          </w:p>
          <w:p w14:paraId="14EEE561" w14:textId="7EB97664" w:rsidR="0000499C" w:rsidRDefault="0000499C" w:rsidP="0082195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of the car reaction.</w:t>
            </w:r>
          </w:p>
          <w:p w14:paraId="513C96BB" w14:textId="72F584CB" w:rsidR="0082195A" w:rsidRDefault="0082195A" w:rsidP="000A4A1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discussion</w:t>
            </w:r>
          </w:p>
        </w:tc>
      </w:tr>
    </w:tbl>
    <w:p w14:paraId="764DD388" w14:textId="77777777" w:rsidR="00E50FCB" w:rsidRDefault="00E50FCB"/>
    <w:tbl>
      <w:tblPr>
        <w:tblStyle w:val="ListTable5Dark-Accent5"/>
        <w:tblW w:w="9690" w:type="dxa"/>
        <w:tblLook w:val="04A0" w:firstRow="1" w:lastRow="0" w:firstColumn="1" w:lastColumn="0" w:noHBand="0" w:noVBand="1"/>
      </w:tblPr>
      <w:tblGrid>
        <w:gridCol w:w="919"/>
        <w:gridCol w:w="44"/>
        <w:gridCol w:w="4252"/>
        <w:gridCol w:w="1701"/>
        <w:gridCol w:w="1418"/>
        <w:gridCol w:w="1356"/>
      </w:tblGrid>
      <w:tr w:rsidR="003B259B" w14:paraId="5A8443B5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" w:type="dxa"/>
            <w:gridSpan w:val="2"/>
          </w:tcPr>
          <w:p w14:paraId="22B8FE45" w14:textId="77777777" w:rsidR="003B259B" w:rsidRDefault="003B259B"/>
        </w:tc>
        <w:tc>
          <w:tcPr>
            <w:tcW w:w="4252" w:type="dxa"/>
          </w:tcPr>
          <w:p w14:paraId="2DFF6C44" w14:textId="77777777" w:rsidR="003B259B" w:rsidRDefault="00142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Meeting Action Items:</w:t>
            </w:r>
          </w:p>
        </w:tc>
        <w:tc>
          <w:tcPr>
            <w:tcW w:w="1701" w:type="dxa"/>
          </w:tcPr>
          <w:p w14:paraId="3AE94651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3B748F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5DF35156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59B" w14:paraId="6B90C8FD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gridSpan w:val="2"/>
          </w:tcPr>
          <w:p w14:paraId="1F264D13" w14:textId="77777777" w:rsidR="003B259B" w:rsidRDefault="003B259B">
            <w:r>
              <w:t>Item #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14:paraId="1B678EF9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EE49B5B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328D50A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6081B886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82195A" w14:paraId="0B83D572" w14:textId="77777777" w:rsidTr="001C1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68294BC" w14:textId="77777777" w:rsidR="0082195A" w:rsidRDefault="0082195A" w:rsidP="001C1D66">
            <w:r>
              <w:t>5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6A90E735" w14:textId="77777777" w:rsidR="0082195A" w:rsidRPr="006959B3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Proximity Sensors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402C035" w14:textId="77777777" w:rsidR="0082195A" w:rsidRPr="006959B3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089496EF" w14:textId="77777777" w:rsidR="0082195A" w:rsidRPr="006959B3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476F14F5" w14:textId="77777777" w:rsidR="0082195A" w:rsidRPr="006959B3" w:rsidRDefault="0082195A" w:rsidP="001C1D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82195A" w14:paraId="75805292" w14:textId="77777777" w:rsidTr="001C1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BA0331B" w14:textId="77777777" w:rsidR="0082195A" w:rsidRDefault="0082195A" w:rsidP="001C1D66">
            <w:r>
              <w:t>5.2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2BD57198" w14:textId="77777777" w:rsidR="0082195A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673A571" w14:textId="77777777" w:rsidR="0082195A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D9EB5FF" w14:textId="77777777" w:rsidR="0082195A" w:rsidRPr="006959B3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1CB8B83A" w14:textId="77777777" w:rsidR="0082195A" w:rsidRDefault="0082195A" w:rsidP="001C1D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82195A" w14:paraId="351B5F54" w14:textId="77777777" w:rsidTr="001C1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6ECB282" w14:textId="77777777" w:rsidR="0082195A" w:rsidRDefault="0082195A" w:rsidP="001C1D66">
            <w:r>
              <w:t>5.4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51890EA6" w14:textId="77777777" w:rsidR="0082195A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203E5F3" w14:textId="77777777" w:rsidR="0082195A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3A99677B" w14:textId="77777777" w:rsidR="0082195A" w:rsidRPr="006959B3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2A23A91C" w14:textId="77777777" w:rsidR="0082195A" w:rsidRDefault="0082195A" w:rsidP="001C1D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82195A" w14:paraId="51802596" w14:textId="77777777" w:rsidTr="001C1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624F048" w14:textId="77777777" w:rsidR="0082195A" w:rsidRDefault="0082195A" w:rsidP="001C1D66">
            <w:r>
              <w:t>5.5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0222E109" w14:textId="77777777" w:rsidR="0082195A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F1FD8E2" w14:textId="77777777" w:rsidR="0082195A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53D01BF0" w14:textId="77777777" w:rsidR="0082195A" w:rsidRPr="006959B3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71CC9BC1" w14:textId="77777777" w:rsidR="0082195A" w:rsidRDefault="0082195A" w:rsidP="001C1D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82195A" w14:paraId="0989F917" w14:textId="77777777" w:rsidTr="001C1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C2EC9AD" w14:textId="77777777" w:rsidR="0082195A" w:rsidRDefault="0082195A" w:rsidP="001C1D66">
            <w:r>
              <w:t>5.6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69FBD80C" w14:textId="77777777" w:rsidR="0082195A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ADC integration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D9C3B44" w14:textId="77777777" w:rsidR="0082195A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 &amp; 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6D9AAA05" w14:textId="77777777" w:rsidR="0082195A" w:rsidRPr="006959B3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617967A4" w14:textId="77777777" w:rsidR="0082195A" w:rsidRDefault="0082195A" w:rsidP="001C1D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82195A" w14:paraId="6D0E5E2F" w14:textId="77777777" w:rsidTr="001C1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D259A29" w14:textId="77777777" w:rsidR="0082195A" w:rsidRDefault="0082195A" w:rsidP="001C1D66">
            <w:r>
              <w:t>7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7697D036" w14:textId="77777777" w:rsidR="0082195A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Stepper Motors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91BA619" w14:textId="77777777" w:rsidR="0082195A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74BFD7EF" w14:textId="77777777" w:rsidR="0082195A" w:rsidRPr="006959B3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7ECBD745" w14:textId="77777777" w:rsidR="0082195A" w:rsidRDefault="0082195A" w:rsidP="001C1D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82195A" w14:paraId="5E3B31DD" w14:textId="77777777" w:rsidTr="001C1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B403579" w14:textId="77777777" w:rsidR="0082195A" w:rsidRDefault="0082195A" w:rsidP="001C1D66">
            <w:r>
              <w:t>7.2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49503B4C" w14:textId="77777777" w:rsidR="0082195A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5FFB25F" w14:textId="77777777" w:rsidR="0082195A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5D6A9F3B" w14:textId="77777777" w:rsidR="0082195A" w:rsidRPr="006959B3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5E6B8787" w14:textId="77777777" w:rsidR="0082195A" w:rsidRDefault="0082195A" w:rsidP="001C1D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82195A" w14:paraId="755EEA62" w14:textId="77777777" w:rsidTr="001C1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FF4D3BD" w14:textId="77777777" w:rsidR="0082195A" w:rsidRDefault="0082195A" w:rsidP="001C1D66">
            <w:r>
              <w:t>7.4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0E6BB515" w14:textId="77777777" w:rsidR="0082195A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550E9BAD" w14:textId="77777777" w:rsidR="0082195A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2C772CC4" w14:textId="77777777" w:rsidR="0082195A" w:rsidRPr="006959B3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72FD2AC6" w14:textId="77777777" w:rsidR="0082195A" w:rsidRDefault="0082195A" w:rsidP="001C1D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82195A" w14:paraId="583A5BFD" w14:textId="77777777" w:rsidTr="001C1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552A690" w14:textId="77777777" w:rsidR="0082195A" w:rsidRDefault="0082195A" w:rsidP="001C1D66">
            <w:r>
              <w:t>7.5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5ECCD0FB" w14:textId="77777777" w:rsidR="0082195A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27A11E2" w14:textId="77777777" w:rsidR="0082195A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500D1019" w14:textId="77777777" w:rsidR="0082195A" w:rsidRPr="006959B3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202F78CF" w14:textId="77777777" w:rsidR="0082195A" w:rsidRDefault="0082195A" w:rsidP="001C1D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82195A" w14:paraId="0A2FD077" w14:textId="77777777" w:rsidTr="001C1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1E7DAFE" w14:textId="77777777" w:rsidR="0082195A" w:rsidRDefault="0082195A" w:rsidP="001C1D66">
            <w:r>
              <w:t>9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46C91332" w14:textId="77777777" w:rsidR="0082195A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Buzzer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2AF24599" w14:textId="77777777" w:rsidR="0082195A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B64CFA8" w14:textId="77777777" w:rsidR="0082195A" w:rsidRPr="006959B3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557F2809" w14:textId="77777777" w:rsidR="0082195A" w:rsidRDefault="0082195A" w:rsidP="001C1D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82195A" w14:paraId="6C6F63E3" w14:textId="77777777" w:rsidTr="001C1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75D2DFC" w14:textId="77777777" w:rsidR="0082195A" w:rsidRDefault="0082195A" w:rsidP="001C1D66">
            <w:r>
              <w:t>9.6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7CBA04B2" w14:textId="77777777" w:rsidR="0082195A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Hardware to add transistor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7530CF0" w14:textId="77777777" w:rsidR="0082195A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182418CC" w14:textId="77777777" w:rsidR="0082195A" w:rsidRPr="006959B3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3BD81A22" w14:textId="77777777" w:rsidR="0082195A" w:rsidRDefault="0082195A" w:rsidP="001C1D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82195A" w14:paraId="7E7F4F26" w14:textId="77777777" w:rsidTr="001C1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857FDFE" w14:textId="77777777" w:rsidR="0082195A" w:rsidRDefault="0082195A" w:rsidP="001C1D66">
            <w:r>
              <w:t>9.7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32B7BCEF" w14:textId="77777777" w:rsidR="0082195A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Adapt Firmware code for transistor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DD7F77D" w14:textId="77777777" w:rsidR="0082195A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13E4801" w14:textId="77777777" w:rsidR="0082195A" w:rsidRPr="006959B3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7D5D4725" w14:textId="77777777" w:rsidR="0082195A" w:rsidRDefault="0082195A" w:rsidP="001C1D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82195A" w14:paraId="28E05349" w14:textId="77777777" w:rsidTr="001C1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50C569E" w14:textId="77777777" w:rsidR="0082195A" w:rsidRDefault="0082195A" w:rsidP="001C1D66">
            <w:r>
              <w:t>10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7563E84D" w14:textId="77777777" w:rsidR="0082195A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 Integration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14D3CA63" w14:textId="77777777" w:rsidR="0082195A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1C07E78C" w14:textId="77777777" w:rsidR="0082195A" w:rsidRPr="006959B3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764AA672" w14:textId="77777777" w:rsidR="0082195A" w:rsidRDefault="0082195A" w:rsidP="001C1D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70%</w:t>
            </w:r>
          </w:p>
        </w:tc>
      </w:tr>
      <w:tr w:rsidR="0082195A" w14:paraId="1C7DC3EA" w14:textId="77777777" w:rsidTr="001C1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0E7D257" w14:textId="77777777" w:rsidR="0082195A" w:rsidRDefault="0082195A" w:rsidP="001C1D66">
            <w:r>
              <w:t>11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187D1DA3" w14:textId="77777777" w:rsidR="0082195A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Hardware Integration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12E6BB60" w14:textId="77777777" w:rsidR="0082195A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38AF1E74" w14:textId="77777777" w:rsidR="0082195A" w:rsidRPr="006959B3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3130140B" w14:textId="77777777" w:rsidR="0082195A" w:rsidRDefault="0082195A" w:rsidP="001C1D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70%</w:t>
            </w:r>
          </w:p>
        </w:tc>
      </w:tr>
      <w:tr w:rsidR="0082195A" w14:paraId="647BC85F" w14:textId="77777777" w:rsidTr="001C1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FD19A49" w14:textId="77777777" w:rsidR="0082195A" w:rsidRDefault="0082195A" w:rsidP="001C1D66">
            <w:r>
              <w:t>12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4718B7CA" w14:textId="77777777" w:rsidR="0082195A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Hardware Review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1A4F8EFC" w14:textId="77777777" w:rsidR="0082195A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792D21C6" w14:textId="77777777" w:rsidR="0082195A" w:rsidRPr="006959B3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5375AD07" w14:textId="77777777" w:rsidR="0082195A" w:rsidRDefault="0082195A" w:rsidP="001C1D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70%</w:t>
            </w:r>
          </w:p>
        </w:tc>
      </w:tr>
      <w:tr w:rsidR="0082195A" w14:paraId="309F2572" w14:textId="77777777" w:rsidTr="001C1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BC2D4C0" w14:textId="77777777" w:rsidR="0082195A" w:rsidRDefault="0082195A" w:rsidP="001C1D66">
            <w:r>
              <w:t>13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7C68CDB2" w14:textId="77777777" w:rsidR="0082195A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 review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BA820EB" w14:textId="77777777" w:rsidR="0082195A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C03CFEE" w14:textId="77777777" w:rsidR="0082195A" w:rsidRPr="006959B3" w:rsidRDefault="0082195A" w:rsidP="001C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94CC145" w14:textId="77777777" w:rsidR="0082195A" w:rsidRDefault="0082195A" w:rsidP="001C1D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70%</w:t>
            </w:r>
          </w:p>
        </w:tc>
      </w:tr>
      <w:tr w:rsidR="0082195A" w14:paraId="1470D07F" w14:textId="77777777" w:rsidTr="001C1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46C54CA" w14:textId="77777777" w:rsidR="0082195A" w:rsidRDefault="0082195A" w:rsidP="001C1D66">
            <w:r>
              <w:t>14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2AFDA313" w14:textId="77777777" w:rsidR="0082195A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 mounting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F65D3A3" w14:textId="77777777" w:rsidR="0082195A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6074F5D8" w14:textId="77777777" w:rsidR="0082195A" w:rsidRPr="006959B3" w:rsidRDefault="0082195A" w:rsidP="001C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02085350" w14:textId="77777777" w:rsidR="0082195A" w:rsidRDefault="0082195A" w:rsidP="001C1D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60%</w:t>
            </w:r>
          </w:p>
        </w:tc>
      </w:tr>
    </w:tbl>
    <w:p w14:paraId="4B57FA43" w14:textId="5C9999D8" w:rsidR="000A4A13" w:rsidRDefault="000A4A13"/>
    <w:p w14:paraId="0BAFD82D" w14:textId="77777777" w:rsidR="000A4A13" w:rsidRDefault="000A4A13">
      <w:r>
        <w:br w:type="page"/>
      </w:r>
    </w:p>
    <w:p w14:paraId="34F2AB12" w14:textId="77777777" w:rsidR="003336D1" w:rsidRDefault="003336D1"/>
    <w:tbl>
      <w:tblPr>
        <w:tblStyle w:val="ListTable5Dark-Accent5"/>
        <w:tblW w:w="9690" w:type="dxa"/>
        <w:tblLayout w:type="fixed"/>
        <w:tblLook w:val="04A0" w:firstRow="1" w:lastRow="0" w:firstColumn="1" w:lastColumn="0" w:noHBand="0" w:noVBand="1"/>
      </w:tblPr>
      <w:tblGrid>
        <w:gridCol w:w="919"/>
        <w:gridCol w:w="4296"/>
        <w:gridCol w:w="1701"/>
        <w:gridCol w:w="1418"/>
        <w:gridCol w:w="1356"/>
      </w:tblGrid>
      <w:tr w:rsidR="00A92DE2" w14:paraId="73DB2CF3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9" w:type="dxa"/>
          </w:tcPr>
          <w:p w14:paraId="0928AB65" w14:textId="77777777" w:rsidR="001424CE" w:rsidRDefault="001424CE" w:rsidP="00224175"/>
        </w:tc>
        <w:tc>
          <w:tcPr>
            <w:tcW w:w="4296" w:type="dxa"/>
          </w:tcPr>
          <w:p w14:paraId="7843E701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Meeting Action Items:</w:t>
            </w:r>
          </w:p>
        </w:tc>
        <w:tc>
          <w:tcPr>
            <w:tcW w:w="1701" w:type="dxa"/>
          </w:tcPr>
          <w:p w14:paraId="6001FCB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7499D60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6E2746F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DE2" w14:paraId="53CDA809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A586CC6" w14:textId="77777777" w:rsidR="001424CE" w:rsidRDefault="001424CE" w:rsidP="00224175">
            <w:r>
              <w:t>Item #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6D51C391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4C87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8A90F13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18B43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E96A79" w14:paraId="714FF2B4" w14:textId="77777777" w:rsidTr="00E96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D687F0B" w14:textId="7011725D" w:rsidR="00E96A79" w:rsidRDefault="00E96A79" w:rsidP="00224175">
            <w:r>
              <w:t>10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7CDE81A3" w14:textId="162E18E9" w:rsidR="00E96A79" w:rsidRDefault="00E96A79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 Integration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F2056B4" w14:textId="3F0C6FE1" w:rsidR="00E96A79" w:rsidRDefault="00E96A79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16AB2769" w14:textId="77777777" w:rsidR="00E96A79" w:rsidRPr="006959B3" w:rsidRDefault="00E96A79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3F13AFE6" w14:textId="50F04688" w:rsidR="00E96A79" w:rsidRDefault="0082195A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E96A79">
              <w:rPr>
                <w:color w:val="000000" w:themeColor="text1"/>
              </w:rPr>
              <w:t>0%</w:t>
            </w:r>
          </w:p>
        </w:tc>
      </w:tr>
      <w:tr w:rsidR="00E96A79" w14:paraId="2D730A43" w14:textId="77777777" w:rsidTr="00E96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F7868B4" w14:textId="6BD7858B" w:rsidR="00E96A79" w:rsidRDefault="00E96A79" w:rsidP="00224175">
            <w:r>
              <w:t>11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19557997" w14:textId="2C3027DC" w:rsidR="00E96A79" w:rsidRDefault="00E96A79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Hardware Integration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F26522B" w14:textId="3E03C131" w:rsidR="00E96A79" w:rsidRDefault="00E96A79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7C2B4449" w14:textId="77777777" w:rsidR="00E96A79" w:rsidRPr="006959B3" w:rsidRDefault="00E96A79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22E7B0B6" w14:textId="0DEDEC7D" w:rsidR="00E96A79" w:rsidRDefault="0082195A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E96A79">
              <w:rPr>
                <w:color w:val="000000" w:themeColor="text1"/>
              </w:rPr>
              <w:t>0%</w:t>
            </w:r>
          </w:p>
        </w:tc>
      </w:tr>
      <w:tr w:rsidR="00E96A79" w14:paraId="11DDC113" w14:textId="77777777" w:rsidTr="00E96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AEF95FB" w14:textId="7FD7553B" w:rsidR="00E96A79" w:rsidRDefault="00E96A79" w:rsidP="00224175">
            <w:r>
              <w:t>12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0459AE6E" w14:textId="3BFF120E" w:rsidR="00E96A79" w:rsidRDefault="00E96A79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Hardware Review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F856954" w14:textId="5FBB0E8D" w:rsidR="00E96A79" w:rsidRDefault="00E96A79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3C26C4A3" w14:textId="77777777" w:rsidR="00E96A79" w:rsidRPr="006959B3" w:rsidRDefault="00E96A79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36526447" w14:textId="26B6CDC4" w:rsidR="00E96A79" w:rsidRDefault="0082195A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E96A79">
              <w:rPr>
                <w:color w:val="000000" w:themeColor="text1"/>
              </w:rPr>
              <w:t>0%</w:t>
            </w:r>
          </w:p>
        </w:tc>
      </w:tr>
      <w:tr w:rsidR="00E96A79" w14:paraId="2ACC7269" w14:textId="77777777" w:rsidTr="00E96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0BD7145" w14:textId="269A5897" w:rsidR="00E96A79" w:rsidRDefault="00E96A79" w:rsidP="00224175">
            <w:r>
              <w:t>13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3EAF4373" w14:textId="3474ED6A" w:rsidR="00E96A79" w:rsidRDefault="00E96A79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 review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4BB7562" w14:textId="7F1BF32A" w:rsidR="00E96A79" w:rsidRDefault="00E96A79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06930BF1" w14:textId="77777777" w:rsidR="00E96A79" w:rsidRPr="006959B3" w:rsidRDefault="00E96A79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523DE023" w14:textId="3F5585BB" w:rsidR="00E96A79" w:rsidRDefault="0082195A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E96A79">
              <w:rPr>
                <w:color w:val="000000" w:themeColor="text1"/>
              </w:rPr>
              <w:t>0%</w:t>
            </w:r>
          </w:p>
        </w:tc>
      </w:tr>
      <w:tr w:rsidR="00E96A79" w14:paraId="69A2E13D" w14:textId="77777777" w:rsidTr="00E96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D7F0B77" w14:textId="48ABFEEB" w:rsidR="00E96A79" w:rsidRDefault="00E96A79" w:rsidP="00224175">
            <w:r>
              <w:t>14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2DE79A24" w14:textId="592A5338" w:rsidR="00E96A79" w:rsidRDefault="00E96A79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 mounting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29111C9D" w14:textId="2F99EE59" w:rsidR="00E96A79" w:rsidRDefault="00E96A79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10837C18" w14:textId="77777777" w:rsidR="00E96A79" w:rsidRPr="006959B3" w:rsidRDefault="00E96A79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F3C5C05" w14:textId="46A25576" w:rsidR="00E96A79" w:rsidRDefault="0082195A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E96A79">
              <w:rPr>
                <w:color w:val="000000" w:themeColor="text1"/>
              </w:rPr>
              <w:t>0%</w:t>
            </w:r>
          </w:p>
        </w:tc>
      </w:tr>
      <w:tr w:rsidR="0082195A" w14:paraId="0BB35239" w14:textId="77777777" w:rsidTr="00E96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9B95562" w14:textId="595AAFFF" w:rsidR="0082195A" w:rsidRDefault="0082195A" w:rsidP="00224175">
            <w:r>
              <w:t>15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360D63FF" w14:textId="3067D8DC" w:rsidR="0082195A" w:rsidRDefault="0082195A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Report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AC20DD8" w14:textId="3C8FF904" w:rsidR="0082195A" w:rsidRDefault="0082195A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199FA00" w14:textId="77777777" w:rsidR="0082195A" w:rsidRPr="006959B3" w:rsidRDefault="0082195A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4B18A65E" w14:textId="0CDE0B3D" w:rsidR="0082195A" w:rsidRDefault="0082195A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10%</w:t>
            </w:r>
          </w:p>
        </w:tc>
      </w:tr>
    </w:tbl>
    <w:p w14:paraId="1BF4528E" w14:textId="77777777" w:rsidR="001424CE" w:rsidRDefault="001424CE"/>
    <w:p w14:paraId="070FC178" w14:textId="567784FB" w:rsidR="001424CE" w:rsidRDefault="001424CE">
      <w:r>
        <w:t>Meeting Closes time:</w:t>
      </w:r>
      <w:r w:rsidR="006959B3">
        <w:t xml:space="preserve"> </w:t>
      </w:r>
      <w:r w:rsidR="0082195A">
        <w:t>21</w:t>
      </w:r>
      <w:r w:rsidR="006959B3">
        <w:t>:00</w:t>
      </w:r>
    </w:p>
    <w:p w14:paraId="027DCEB2" w14:textId="55ABA70F" w:rsidR="001424CE" w:rsidRDefault="001424CE">
      <w:r>
        <w:t>Minute written by:</w:t>
      </w:r>
      <w:r w:rsidR="006959B3">
        <w:t xml:space="preserve"> Thomas Le</w:t>
      </w:r>
    </w:p>
    <w:p w14:paraId="6CD3119A" w14:textId="77777777" w:rsidR="001424CE" w:rsidRDefault="001424CE" w:rsidP="006959B3"/>
    <w:sectPr w:rsidR="001424CE" w:rsidSect="00A92DE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C8A76" w14:textId="77777777" w:rsidR="00162284" w:rsidRDefault="00162284" w:rsidP="006F5BE3">
      <w:r>
        <w:separator/>
      </w:r>
    </w:p>
  </w:endnote>
  <w:endnote w:type="continuationSeparator" w:id="0">
    <w:p w14:paraId="03BA80AD" w14:textId="77777777" w:rsidR="00162284" w:rsidRDefault="00162284" w:rsidP="006F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C46A7" w14:textId="77777777" w:rsidR="00162284" w:rsidRDefault="00162284" w:rsidP="006F5BE3">
      <w:r>
        <w:separator/>
      </w:r>
    </w:p>
  </w:footnote>
  <w:footnote w:type="continuationSeparator" w:id="0">
    <w:p w14:paraId="4212EA75" w14:textId="77777777" w:rsidR="00162284" w:rsidRDefault="00162284" w:rsidP="006F5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9DC"/>
    <w:multiLevelType w:val="hybridMultilevel"/>
    <w:tmpl w:val="C92AE514"/>
    <w:lvl w:ilvl="0" w:tplc="8BB63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1849"/>
    <w:multiLevelType w:val="hybridMultilevel"/>
    <w:tmpl w:val="C7B607FC"/>
    <w:lvl w:ilvl="0" w:tplc="CB6A5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C5681"/>
    <w:multiLevelType w:val="hybridMultilevel"/>
    <w:tmpl w:val="D400989E"/>
    <w:lvl w:ilvl="0" w:tplc="9FB43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25411"/>
    <w:multiLevelType w:val="hybridMultilevel"/>
    <w:tmpl w:val="12082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17F64"/>
    <w:multiLevelType w:val="hybridMultilevel"/>
    <w:tmpl w:val="63008894"/>
    <w:lvl w:ilvl="0" w:tplc="27C62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03A68"/>
    <w:multiLevelType w:val="hybridMultilevel"/>
    <w:tmpl w:val="72EA0D2E"/>
    <w:lvl w:ilvl="0" w:tplc="EB86368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97F1B"/>
    <w:multiLevelType w:val="hybridMultilevel"/>
    <w:tmpl w:val="894CC5B0"/>
    <w:lvl w:ilvl="0" w:tplc="B29A4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299778">
    <w:abstractNumId w:val="3"/>
  </w:num>
  <w:num w:numId="2" w16cid:durableId="781723764">
    <w:abstractNumId w:val="4"/>
  </w:num>
  <w:num w:numId="3" w16cid:durableId="940451381">
    <w:abstractNumId w:val="5"/>
  </w:num>
  <w:num w:numId="4" w16cid:durableId="2054692220">
    <w:abstractNumId w:val="2"/>
  </w:num>
  <w:num w:numId="5" w16cid:durableId="489759234">
    <w:abstractNumId w:val="1"/>
  </w:num>
  <w:num w:numId="6" w16cid:durableId="1320885758">
    <w:abstractNumId w:val="0"/>
  </w:num>
  <w:num w:numId="7" w16cid:durableId="1268386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A2"/>
    <w:rsid w:val="0000499C"/>
    <w:rsid w:val="000965FD"/>
    <w:rsid w:val="000A4A13"/>
    <w:rsid w:val="001106AD"/>
    <w:rsid w:val="001424CE"/>
    <w:rsid w:val="00151946"/>
    <w:rsid w:val="00162284"/>
    <w:rsid w:val="00242D28"/>
    <w:rsid w:val="002C1908"/>
    <w:rsid w:val="003336D1"/>
    <w:rsid w:val="003647FA"/>
    <w:rsid w:val="00370EE3"/>
    <w:rsid w:val="003B259B"/>
    <w:rsid w:val="0040362D"/>
    <w:rsid w:val="004717C4"/>
    <w:rsid w:val="005C7ABC"/>
    <w:rsid w:val="006959B3"/>
    <w:rsid w:val="006C5029"/>
    <w:rsid w:val="006F5BE3"/>
    <w:rsid w:val="00780160"/>
    <w:rsid w:val="0082195A"/>
    <w:rsid w:val="00936307"/>
    <w:rsid w:val="00A56A90"/>
    <w:rsid w:val="00A92DE2"/>
    <w:rsid w:val="00B44BA2"/>
    <w:rsid w:val="00D61F72"/>
    <w:rsid w:val="00E50FCB"/>
    <w:rsid w:val="00E96A79"/>
    <w:rsid w:val="00EB184B"/>
    <w:rsid w:val="00F16B21"/>
    <w:rsid w:val="00FF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F09A9"/>
  <w15:chartTrackingRefBased/>
  <w15:docId w15:val="{2E158C06-0C90-BE4F-A904-0D6C6685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16B2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F16B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336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3B259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42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BE3"/>
  </w:style>
  <w:style w:type="paragraph" w:styleId="Footer">
    <w:name w:val="footer"/>
    <w:basedOn w:val="Normal"/>
    <w:link w:val="Foot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/Library/Group%20Containers/UBF8T346G9.Office/User%20Content.localized/Templates.localized/PSBAMeeting%20Minu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PSBAMeeting Minute.dotx</Template>
  <TotalTime>50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Le</cp:lastModifiedBy>
  <cp:revision>9</cp:revision>
  <dcterms:created xsi:type="dcterms:W3CDTF">2022-03-28T16:32:00Z</dcterms:created>
  <dcterms:modified xsi:type="dcterms:W3CDTF">2022-04-10T02:41:00Z</dcterms:modified>
</cp:coreProperties>
</file>